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9AFBE" w14:textId="77777777" w:rsidR="00223E43" w:rsidRDefault="00223E43" w:rsidP="00D2367E">
      <w:pPr>
        <w:pStyle w:val="Titel"/>
        <w:rPr>
          <w:lang w:val="de-CH"/>
        </w:rPr>
      </w:pPr>
    </w:p>
    <w:p w14:paraId="18D7CA11" w14:textId="77777777" w:rsidR="00223E43" w:rsidRDefault="00223E43" w:rsidP="00D2367E">
      <w:pPr>
        <w:pStyle w:val="Titel"/>
        <w:rPr>
          <w:lang w:val="de-CH"/>
        </w:rPr>
      </w:pPr>
    </w:p>
    <w:p w14:paraId="296FB0F0" w14:textId="77777777" w:rsidR="00223E43" w:rsidRDefault="00223E43" w:rsidP="00D2367E">
      <w:pPr>
        <w:pStyle w:val="Titel"/>
        <w:rPr>
          <w:lang w:val="de-CH"/>
        </w:rPr>
      </w:pPr>
    </w:p>
    <w:p w14:paraId="3CE3BAF5" w14:textId="77777777" w:rsidR="00223E43" w:rsidRDefault="00223E43" w:rsidP="00D2367E">
      <w:pPr>
        <w:pStyle w:val="Titel"/>
        <w:rPr>
          <w:lang w:val="de-CH"/>
        </w:rPr>
      </w:pPr>
    </w:p>
    <w:p w14:paraId="078825B2" w14:textId="77777777" w:rsidR="00223E43" w:rsidRDefault="00223E43" w:rsidP="00D2367E">
      <w:pPr>
        <w:pStyle w:val="Titel"/>
        <w:rPr>
          <w:lang w:val="de-CH"/>
        </w:rPr>
      </w:pPr>
    </w:p>
    <w:p w14:paraId="0D1AC53B" w14:textId="77777777" w:rsidR="00223E43" w:rsidRDefault="00223E43" w:rsidP="00D2367E">
      <w:pPr>
        <w:pStyle w:val="Titel"/>
        <w:rPr>
          <w:lang w:val="de-CH"/>
        </w:rPr>
      </w:pPr>
    </w:p>
    <w:p w14:paraId="570D1850" w14:textId="77777777" w:rsidR="00223E43" w:rsidRDefault="00223E43" w:rsidP="00D2367E">
      <w:pPr>
        <w:pStyle w:val="Titel"/>
        <w:rPr>
          <w:lang w:val="de-CH"/>
        </w:rPr>
      </w:pPr>
    </w:p>
    <w:p w14:paraId="2C6A9187" w14:textId="77777777" w:rsidR="00223E43" w:rsidRDefault="00223E43" w:rsidP="00D2367E">
      <w:pPr>
        <w:pStyle w:val="Titel"/>
        <w:rPr>
          <w:lang w:val="de-CH"/>
        </w:rPr>
      </w:pPr>
    </w:p>
    <w:p w14:paraId="0F5DA111" w14:textId="77777777" w:rsidR="00223E43" w:rsidRDefault="00223E43" w:rsidP="00D2367E">
      <w:pPr>
        <w:pStyle w:val="Titel"/>
        <w:rPr>
          <w:lang w:val="de-CH"/>
        </w:rPr>
      </w:pPr>
    </w:p>
    <w:p w14:paraId="7FD8D394" w14:textId="15F8C56C" w:rsidR="00EF62F5" w:rsidRPr="00223E43" w:rsidRDefault="00223E43" w:rsidP="001E62EF">
      <w:pPr>
        <w:pStyle w:val="Titel"/>
        <w:ind w:left="708"/>
        <w:jc w:val="center"/>
        <w:rPr>
          <w:sz w:val="144"/>
          <w:szCs w:val="144"/>
          <w:lang w:val="de-CH"/>
        </w:rPr>
      </w:pPr>
      <w:r>
        <w:rPr>
          <w:sz w:val="144"/>
          <w:szCs w:val="144"/>
          <w:lang w:val="de-CH"/>
        </w:rPr>
        <w:t xml:space="preserve">Projekt </w:t>
      </w:r>
      <w:r w:rsidR="00D438A6" w:rsidRPr="00223E43">
        <w:rPr>
          <w:sz w:val="144"/>
          <w:szCs w:val="144"/>
          <w:lang w:val="de-CH"/>
        </w:rPr>
        <w:t>M326</w:t>
      </w:r>
    </w:p>
    <w:p w14:paraId="16AC140E" w14:textId="77777777" w:rsidR="00D438A6" w:rsidRDefault="00D438A6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  <w:lang w:val="de-CH"/>
        </w:rPr>
      </w:pPr>
      <w:r>
        <w:rPr>
          <w:color w:val="C45911" w:themeColor="accent2" w:themeShade="BF"/>
          <w:lang w:val="de-CH"/>
        </w:rPr>
        <w:br w:type="page"/>
      </w:r>
    </w:p>
    <w:p w14:paraId="628A19A0" w14:textId="77777777" w:rsidR="00D438A6" w:rsidRPr="00D2367E" w:rsidRDefault="00D438A6" w:rsidP="00D2367E">
      <w:pPr>
        <w:pStyle w:val="berschrift1"/>
      </w:pPr>
      <w:bookmarkStart w:id="0" w:name="_Toc518371027"/>
      <w:bookmarkStart w:id="1" w:name="_Toc518373728"/>
      <w:r w:rsidRPr="00D2367E">
        <w:lastRenderedPageBreak/>
        <w:t>Inhaltsverzeichnis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29761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211F5A" w14:textId="1F9DCD6B" w:rsidR="00FA5973" w:rsidRDefault="00FA5973">
          <w:pPr>
            <w:pStyle w:val="Inhaltsverzeichnisberschrift"/>
          </w:pPr>
          <w:r>
            <w:t>Inhaltsverzeichnis</w:t>
          </w:r>
        </w:p>
        <w:p w14:paraId="26ABABD6" w14:textId="77777777" w:rsidR="001E62EF" w:rsidRDefault="00FA5973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373728" w:history="1">
            <w:r w:rsidR="001E62EF" w:rsidRPr="0003666A">
              <w:rPr>
                <w:rStyle w:val="Link"/>
                <w:noProof/>
              </w:rPr>
              <w:t>Inhaltsverzeichnis</w:t>
            </w:r>
            <w:r w:rsidR="001E62EF">
              <w:rPr>
                <w:noProof/>
                <w:webHidden/>
              </w:rPr>
              <w:tab/>
            </w:r>
            <w:r w:rsidR="001E62EF">
              <w:rPr>
                <w:noProof/>
                <w:webHidden/>
              </w:rPr>
              <w:fldChar w:fldCharType="begin"/>
            </w:r>
            <w:r w:rsidR="001E62EF">
              <w:rPr>
                <w:noProof/>
                <w:webHidden/>
              </w:rPr>
              <w:instrText xml:space="preserve"> PAGEREF _Toc518373728 \h </w:instrText>
            </w:r>
            <w:r w:rsidR="001E62EF">
              <w:rPr>
                <w:noProof/>
                <w:webHidden/>
              </w:rPr>
            </w:r>
            <w:r w:rsidR="001E62EF">
              <w:rPr>
                <w:noProof/>
                <w:webHidden/>
              </w:rPr>
              <w:fldChar w:fldCharType="separate"/>
            </w:r>
            <w:r w:rsidR="001E62EF">
              <w:rPr>
                <w:noProof/>
                <w:webHidden/>
              </w:rPr>
              <w:t>2</w:t>
            </w:r>
            <w:r w:rsidR="001E62EF">
              <w:rPr>
                <w:noProof/>
                <w:webHidden/>
              </w:rPr>
              <w:fldChar w:fldCharType="end"/>
            </w:r>
          </w:hyperlink>
        </w:p>
        <w:p w14:paraId="22EBFE4C" w14:textId="77777777" w:rsidR="001E62EF" w:rsidRDefault="001E62EF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18373729" w:history="1">
            <w:r w:rsidRPr="0003666A">
              <w:rPr>
                <w:rStyle w:val="Link"/>
                <w:noProof/>
                <w:lang w:val="de-CH"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5D02" w14:textId="77777777" w:rsidR="001E62EF" w:rsidRDefault="001E62EF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18373730" w:history="1">
            <w:r w:rsidRPr="0003666A">
              <w:rPr>
                <w:rStyle w:val="Link"/>
                <w:noProof/>
                <w:lang w:val="de-CH"/>
              </w:rPr>
              <w:t>Analyse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06CB" w14:textId="77777777" w:rsidR="001E62EF" w:rsidRDefault="001E62EF">
          <w:pPr>
            <w:pStyle w:val="Verzeichnis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18373731" w:history="1">
            <w:r w:rsidRPr="0003666A">
              <w:rPr>
                <w:rStyle w:val="Link"/>
                <w:noProof/>
                <w:lang w:val="de-CH"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7743" w14:textId="77777777" w:rsidR="001E62EF" w:rsidRDefault="001E62EF">
          <w:pPr>
            <w:pStyle w:val="Verzeichnis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18373732" w:history="1">
            <w:r w:rsidRPr="0003666A">
              <w:rPr>
                <w:rStyle w:val="Link"/>
                <w:noProof/>
                <w:lang w:val="de-CH"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ECD3" w14:textId="77777777" w:rsidR="001E62EF" w:rsidRDefault="001E62EF">
          <w:pPr>
            <w:pStyle w:val="Verzeichnis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18373733" w:history="1">
            <w:r w:rsidRPr="0003666A">
              <w:rPr>
                <w:rStyle w:val="Link"/>
                <w:noProof/>
                <w:lang w:val="de-CH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504B" w14:textId="77777777" w:rsidR="001E62EF" w:rsidRDefault="001E62EF">
          <w:pPr>
            <w:pStyle w:val="Verzeichnis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18373734" w:history="1">
            <w:r w:rsidRPr="0003666A">
              <w:rPr>
                <w:rStyle w:val="Link"/>
                <w:noProof/>
                <w:lang w:val="de-CH"/>
              </w:rPr>
              <w:t>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7079E" w14:textId="77777777" w:rsidR="001E62EF" w:rsidRDefault="001E62EF">
          <w:pPr>
            <w:pStyle w:val="Verzeichnis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18373735" w:history="1">
            <w:r w:rsidRPr="0003666A">
              <w:rPr>
                <w:rStyle w:val="Link"/>
                <w:noProof/>
                <w:lang w:val="de-CH"/>
              </w:rPr>
              <w:t>Hinweise zum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FEFC" w14:textId="77777777" w:rsidR="001E62EF" w:rsidRDefault="001E62EF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18373736" w:history="1">
            <w:r w:rsidRPr="0003666A">
              <w:rPr>
                <w:rStyle w:val="Link"/>
                <w:noProof/>
                <w:lang w:val="de-CH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C113" w14:textId="77777777" w:rsidR="001E62EF" w:rsidRDefault="001E62EF">
          <w:pPr>
            <w:pStyle w:val="Verzeichnis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18373737" w:history="1">
            <w:r w:rsidRPr="0003666A">
              <w:rPr>
                <w:rStyle w:val="Link"/>
                <w:noProof/>
                <w:lang w:val="de-CH"/>
              </w:rPr>
              <w:t>Testfälle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99DF" w14:textId="77777777" w:rsidR="001E62EF" w:rsidRDefault="001E62EF">
          <w:pPr>
            <w:pStyle w:val="Verzeichnis2"/>
            <w:tabs>
              <w:tab w:val="righ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18373738" w:history="1">
            <w:r w:rsidRPr="0003666A">
              <w:rPr>
                <w:rStyle w:val="Link"/>
                <w:noProof/>
                <w:lang w:val="de-CH"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3BAAD" w14:textId="77777777" w:rsidR="001E62EF" w:rsidRDefault="001E62EF">
          <w:pPr>
            <w:pStyle w:val="Verzeichnis1"/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18373739" w:history="1">
            <w:r w:rsidRPr="0003666A">
              <w:rPr>
                <w:rStyle w:val="Link"/>
                <w:noProof/>
              </w:rPr>
              <w:t>Bestätigung der Eigenleistung aller Teammitglieder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6DC7" w14:textId="16824BAC" w:rsidR="00FA5973" w:rsidRDefault="00FA5973">
          <w:r>
            <w:rPr>
              <w:b/>
              <w:bCs/>
              <w:noProof/>
            </w:rPr>
            <w:fldChar w:fldCharType="end"/>
          </w:r>
        </w:p>
      </w:sdtContent>
    </w:sdt>
    <w:p w14:paraId="46C291BB" w14:textId="77777777" w:rsidR="00FA5973" w:rsidRDefault="00FA5973">
      <w:pPr>
        <w:rPr>
          <w:lang w:val="de-CH"/>
        </w:rPr>
      </w:pPr>
      <w:r>
        <w:rPr>
          <w:lang w:val="de-CH"/>
        </w:rPr>
        <w:br w:type="page"/>
      </w:r>
    </w:p>
    <w:p w14:paraId="7752D534" w14:textId="251C38FA" w:rsidR="00331C6C" w:rsidRDefault="00331C6C" w:rsidP="00331C6C">
      <w:pPr>
        <w:pStyle w:val="berschrift1"/>
        <w:rPr>
          <w:lang w:val="de-CH"/>
        </w:rPr>
      </w:pPr>
      <w:bookmarkStart w:id="2" w:name="_Toc518371028"/>
      <w:bookmarkStart w:id="3" w:name="_Toc518373729"/>
      <w:r>
        <w:rPr>
          <w:lang w:val="de-CH"/>
        </w:rPr>
        <w:t>Organisation</w:t>
      </w:r>
      <w:bookmarkEnd w:id="2"/>
      <w:bookmarkEnd w:id="3"/>
    </w:p>
    <w:p w14:paraId="53AB3FA6" w14:textId="77777777" w:rsidR="00331C6C" w:rsidRDefault="00331C6C" w:rsidP="00331C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</w:p>
    <w:p w14:paraId="5082B1A7" w14:textId="3EE44310" w:rsidR="00331C6C" w:rsidRDefault="00331C6C" w:rsidP="00331C6C">
      <w:pPr>
        <w:rPr>
          <w:lang w:val="de-CH"/>
        </w:rPr>
      </w:pPr>
      <w:r>
        <w:rPr>
          <w:lang w:val="de-CH"/>
        </w:rPr>
        <w:t>Team: Benjamin Raison, Jonas Gredig</w:t>
      </w:r>
    </w:p>
    <w:p w14:paraId="7033A2C1" w14:textId="211B7F0D" w:rsidR="00331C6C" w:rsidRDefault="00331C6C" w:rsidP="00331C6C">
      <w:pPr>
        <w:rPr>
          <w:lang w:val="de-CH"/>
        </w:rPr>
      </w:pPr>
      <w:r>
        <w:rPr>
          <w:lang w:val="de-CH"/>
        </w:rPr>
        <w:t xml:space="preserve">Zuständigkeiten, </w:t>
      </w:r>
      <w:r w:rsidR="0046312D">
        <w:rPr>
          <w:lang w:val="de-CH"/>
        </w:rPr>
        <w:t>Terminplan (Mileston</w:t>
      </w:r>
      <w:r w:rsidR="001E62EF">
        <w:rPr>
          <w:lang w:val="de-CH"/>
        </w:rPr>
        <w:t>e</w:t>
      </w:r>
      <w:r w:rsidR="0046312D">
        <w:rPr>
          <w:lang w:val="de-CH"/>
        </w:rPr>
        <w:t>s)</w:t>
      </w:r>
      <w:r w:rsidR="006F424F">
        <w:rPr>
          <w:lang w:val="de-CH"/>
        </w:rPr>
        <w:t>, erledigte Dinge</w:t>
      </w:r>
      <w:r>
        <w:rPr>
          <w:lang w:val="de-CH"/>
        </w:rPr>
        <w:t xml:space="preserve"> und andere Teamplanu</w:t>
      </w:r>
      <w:r w:rsidR="001E62EF">
        <w:rPr>
          <w:lang w:val="de-CH"/>
        </w:rPr>
        <w:t xml:space="preserve">ngsbezogene Dinge auf dem </w:t>
      </w:r>
      <w:proofErr w:type="spellStart"/>
      <w:r w:rsidR="001E62EF">
        <w:rPr>
          <w:lang w:val="de-CH"/>
        </w:rPr>
        <w:t>ScrumBoard</w:t>
      </w:r>
      <w:proofErr w:type="spellEnd"/>
      <w:r w:rsidR="001E62EF">
        <w:rPr>
          <w:lang w:val="de-CH"/>
        </w:rPr>
        <w:t xml:space="preserve"> auf </w:t>
      </w:r>
      <w:proofErr w:type="spellStart"/>
      <w:r w:rsidR="001E62EF">
        <w:rPr>
          <w:lang w:val="de-CH"/>
        </w:rPr>
        <w:t>GitH</w:t>
      </w:r>
      <w:r>
        <w:rPr>
          <w:lang w:val="de-CH"/>
        </w:rPr>
        <w:t>ub</w:t>
      </w:r>
      <w:proofErr w:type="spellEnd"/>
      <w:r>
        <w:rPr>
          <w:lang w:val="de-CH"/>
        </w:rPr>
        <w:t xml:space="preserve"> ersichtlich.</w:t>
      </w:r>
      <w:r w:rsidR="00142764">
        <w:rPr>
          <w:lang w:val="de-CH"/>
        </w:rPr>
        <w:t xml:space="preserve"> Das Tagebuch ist </w:t>
      </w:r>
      <w:r w:rsidR="001E62EF">
        <w:rPr>
          <w:lang w:val="de-CH"/>
        </w:rPr>
        <w:t xml:space="preserve">in der </w:t>
      </w:r>
      <w:proofErr w:type="spellStart"/>
      <w:r w:rsidR="001E62EF">
        <w:rPr>
          <w:lang w:val="de-CH"/>
        </w:rPr>
        <w:t>GitHub</w:t>
      </w:r>
      <w:proofErr w:type="spellEnd"/>
      <w:r w:rsidR="001E62EF">
        <w:rPr>
          <w:lang w:val="de-CH"/>
        </w:rPr>
        <w:t>-</w:t>
      </w:r>
      <w:r w:rsidR="00480448">
        <w:rPr>
          <w:lang w:val="de-CH"/>
        </w:rPr>
        <w:t>Repo</w:t>
      </w:r>
      <w:r w:rsidR="001E62EF">
        <w:rPr>
          <w:lang w:val="de-CH"/>
        </w:rPr>
        <w:t>sitory</w:t>
      </w:r>
      <w:r w:rsidR="00480448">
        <w:rPr>
          <w:lang w:val="de-CH"/>
        </w:rPr>
        <w:t xml:space="preserve"> unter </w:t>
      </w:r>
      <w:r w:rsidR="001E62EF">
        <w:rPr>
          <w:lang w:val="de-CH"/>
        </w:rPr>
        <w:t>„</w:t>
      </w:r>
      <w:proofErr w:type="spellStart"/>
      <w:r w:rsidR="001E62EF">
        <w:rPr>
          <w:lang w:val="de-CH"/>
        </w:rPr>
        <w:t>documentation</w:t>
      </w:r>
      <w:proofErr w:type="spellEnd"/>
      <w:r w:rsidR="001E62EF">
        <w:rPr>
          <w:lang w:val="de-CH"/>
        </w:rPr>
        <w:t>/</w:t>
      </w:r>
      <w:proofErr w:type="spellStart"/>
      <w:r w:rsidR="00480448">
        <w:rPr>
          <w:lang w:val="de-CH"/>
        </w:rPr>
        <w:t>daily_goals</w:t>
      </w:r>
      <w:proofErr w:type="spellEnd"/>
      <w:r w:rsidR="001E62EF">
        <w:rPr>
          <w:lang w:val="de-CH"/>
        </w:rPr>
        <w:t>“ zu finden</w:t>
      </w:r>
      <w:r w:rsidR="00480448">
        <w:rPr>
          <w:lang w:val="de-CH"/>
        </w:rPr>
        <w:t>.</w:t>
      </w:r>
    </w:p>
    <w:p w14:paraId="108B8FB4" w14:textId="77777777" w:rsidR="00331C6C" w:rsidRDefault="00331C6C" w:rsidP="00331C6C">
      <w:pPr>
        <w:rPr>
          <w:lang w:val="de-CH"/>
        </w:rPr>
      </w:pPr>
    </w:p>
    <w:p w14:paraId="3E2A5358" w14:textId="36E5E2D3" w:rsidR="00884241" w:rsidRPr="001E62EF" w:rsidRDefault="001E62EF">
      <w:pPr>
        <w:rPr>
          <w:lang w:val="en-US"/>
        </w:rPr>
      </w:pPr>
      <w:proofErr w:type="spellStart"/>
      <w:r w:rsidRPr="001E62EF">
        <w:rPr>
          <w:lang w:val="en-US"/>
        </w:rPr>
        <w:t>ScrumBoard</w:t>
      </w:r>
      <w:proofErr w:type="spellEnd"/>
      <w:r w:rsidRPr="001E62EF">
        <w:rPr>
          <w:lang w:val="en-US"/>
        </w:rPr>
        <w:t xml:space="preserve">: </w:t>
      </w:r>
      <w:hyperlink r:id="rId9" w:history="1">
        <w:r w:rsidR="00331C6C" w:rsidRPr="001E62EF">
          <w:rPr>
            <w:rStyle w:val="Link"/>
            <w:lang w:val="en-US"/>
          </w:rPr>
          <w:t>https://github.com/BenjaminRaison/M326-project/projects/1</w:t>
        </w:r>
      </w:hyperlink>
      <w:r w:rsidR="00884241" w:rsidRPr="001E62EF">
        <w:rPr>
          <w:lang w:val="en-US"/>
        </w:rPr>
        <w:br/>
      </w:r>
    </w:p>
    <w:p w14:paraId="47774976" w14:textId="77777777" w:rsidR="00884241" w:rsidRPr="001E62EF" w:rsidRDefault="00884241">
      <w:pPr>
        <w:rPr>
          <w:lang w:val="en-US"/>
        </w:rPr>
      </w:pPr>
      <w:r w:rsidRPr="001E62EF">
        <w:rPr>
          <w:lang w:val="en-US"/>
        </w:rPr>
        <w:br w:type="page"/>
      </w:r>
    </w:p>
    <w:p w14:paraId="0A481F2D" w14:textId="28F6C03D" w:rsidR="00331C6C" w:rsidRDefault="00884241" w:rsidP="00884241">
      <w:pPr>
        <w:pStyle w:val="berschrift1"/>
        <w:rPr>
          <w:lang w:val="de-CH"/>
        </w:rPr>
      </w:pPr>
      <w:bookmarkStart w:id="4" w:name="_Toc518371029"/>
      <w:bookmarkStart w:id="5" w:name="_Toc518373730"/>
      <w:r>
        <w:rPr>
          <w:lang w:val="de-CH"/>
        </w:rPr>
        <w:t>Analyse &amp; Design</w:t>
      </w:r>
      <w:bookmarkEnd w:id="4"/>
      <w:bookmarkEnd w:id="5"/>
    </w:p>
    <w:p w14:paraId="1D39A4D3" w14:textId="4A94AD78" w:rsidR="00884241" w:rsidRDefault="00884241" w:rsidP="00884241">
      <w:pPr>
        <w:rPr>
          <w:lang w:val="de-CH"/>
        </w:rPr>
      </w:pPr>
    </w:p>
    <w:p w14:paraId="43675292" w14:textId="77777777" w:rsidR="00D2367E" w:rsidRDefault="00D2367E" w:rsidP="00D2367E">
      <w:pPr>
        <w:pStyle w:val="berschrift2"/>
        <w:rPr>
          <w:lang w:val="de-CH"/>
        </w:rPr>
      </w:pPr>
      <w:bookmarkStart w:id="6" w:name="_Toc518371030"/>
      <w:bookmarkStart w:id="7" w:name="_Toc518373731"/>
      <w:r>
        <w:rPr>
          <w:lang w:val="de-CH"/>
        </w:rPr>
        <w:t>Architektur</w:t>
      </w:r>
      <w:bookmarkEnd w:id="6"/>
      <w:bookmarkEnd w:id="7"/>
    </w:p>
    <w:p w14:paraId="6DD77F55" w14:textId="77777777" w:rsidR="00D2367E" w:rsidRDefault="00D2367E" w:rsidP="00D2367E">
      <w:pPr>
        <w:rPr>
          <w:lang w:val="de-CH"/>
        </w:rPr>
      </w:pPr>
    </w:p>
    <w:p w14:paraId="7F3CC6FA" w14:textId="48A0CE88" w:rsidR="00D2367E" w:rsidRPr="00D438A6" w:rsidRDefault="00D2367E" w:rsidP="00D2367E">
      <w:pPr>
        <w:rPr>
          <w:lang w:val="de-CH"/>
        </w:rPr>
      </w:pPr>
      <w:r>
        <w:rPr>
          <w:lang w:val="de-CH"/>
        </w:rPr>
        <w:t xml:space="preserve">Da wir uns an das Prinzip „Keep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simple, stupid“ halten</w:t>
      </w:r>
      <w:r w:rsidR="001E62EF">
        <w:rPr>
          <w:lang w:val="de-CH"/>
        </w:rPr>
        <w:t>,</w:t>
      </w:r>
      <w:r>
        <w:rPr>
          <w:lang w:val="de-CH"/>
        </w:rPr>
        <w:t xml:space="preserve"> verwenden wir als generelle Architektur MVC (Model View Controller). Um von der View auf die Datenbank zu zugreifen, muss man das ganze über einen Controller aufrufen.</w:t>
      </w:r>
      <w:r w:rsidR="001E62EF">
        <w:rPr>
          <w:lang w:val="de-CH"/>
        </w:rPr>
        <w:t xml:space="preserve"> Wo es Sinn macht, haben wir auf diese Architektur verzichtet.</w:t>
      </w:r>
    </w:p>
    <w:p w14:paraId="15F627AE" w14:textId="536AD5D3" w:rsidR="00FD1116" w:rsidRDefault="00D2367E">
      <w:pPr>
        <w:rPr>
          <w:lang w:val="de-CH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B7BFEE9" wp14:editId="14E3F4A3">
            <wp:simplePos x="0" y="0"/>
            <wp:positionH relativeFrom="column">
              <wp:posOffset>755015</wp:posOffset>
            </wp:positionH>
            <wp:positionV relativeFrom="paragraph">
              <wp:posOffset>135255</wp:posOffset>
            </wp:positionV>
            <wp:extent cx="4572855" cy="2300400"/>
            <wp:effectExtent l="0" t="0" r="0" b="11430"/>
            <wp:wrapNone/>
            <wp:docPr id="1" name="Bild 1" descr="/Users/jongred/Downloads/diagram-mvc-480x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gred/Downloads/diagram-mvc-480x2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55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BCF742" w14:textId="77777777" w:rsidR="00FD1116" w:rsidRDefault="00FD1116">
      <w:pPr>
        <w:rPr>
          <w:lang w:val="de-CH"/>
        </w:rPr>
      </w:pPr>
    </w:p>
    <w:p w14:paraId="2566475D" w14:textId="77777777" w:rsidR="00FD1116" w:rsidRDefault="00FD1116">
      <w:pPr>
        <w:rPr>
          <w:lang w:val="de-CH"/>
        </w:rPr>
      </w:pPr>
    </w:p>
    <w:p w14:paraId="5FCC90F3" w14:textId="77777777" w:rsidR="00FD1116" w:rsidRDefault="00FD1116">
      <w:pPr>
        <w:rPr>
          <w:lang w:val="de-CH"/>
        </w:rPr>
      </w:pPr>
    </w:p>
    <w:p w14:paraId="45E1B622" w14:textId="77777777" w:rsidR="00FD1116" w:rsidRDefault="00FD1116">
      <w:pPr>
        <w:rPr>
          <w:lang w:val="de-CH"/>
        </w:rPr>
      </w:pPr>
    </w:p>
    <w:p w14:paraId="7F1519DA" w14:textId="77777777" w:rsidR="00FD1116" w:rsidRDefault="00FD1116">
      <w:pPr>
        <w:rPr>
          <w:lang w:val="de-CH"/>
        </w:rPr>
      </w:pPr>
    </w:p>
    <w:p w14:paraId="678DC8CA" w14:textId="77777777" w:rsidR="00FD1116" w:rsidRDefault="00FD1116">
      <w:pPr>
        <w:rPr>
          <w:lang w:val="de-CH"/>
        </w:rPr>
      </w:pPr>
    </w:p>
    <w:p w14:paraId="455CCC51" w14:textId="77777777" w:rsidR="00FD1116" w:rsidRDefault="00FD1116">
      <w:pPr>
        <w:rPr>
          <w:lang w:val="de-CH"/>
        </w:rPr>
      </w:pPr>
    </w:p>
    <w:p w14:paraId="14171E96" w14:textId="77777777" w:rsidR="00FD1116" w:rsidRDefault="00FD1116">
      <w:pPr>
        <w:rPr>
          <w:lang w:val="de-CH"/>
        </w:rPr>
      </w:pPr>
    </w:p>
    <w:p w14:paraId="55FD2E31" w14:textId="77777777" w:rsidR="00FD1116" w:rsidRDefault="00FD1116">
      <w:pPr>
        <w:rPr>
          <w:lang w:val="de-CH"/>
        </w:rPr>
      </w:pPr>
    </w:p>
    <w:p w14:paraId="6CE1F580" w14:textId="77777777" w:rsidR="00FD1116" w:rsidRDefault="00FD1116">
      <w:pPr>
        <w:rPr>
          <w:lang w:val="de-CH"/>
        </w:rPr>
      </w:pPr>
    </w:p>
    <w:p w14:paraId="33941853" w14:textId="77777777" w:rsidR="00FD1116" w:rsidRDefault="00FD1116">
      <w:pPr>
        <w:rPr>
          <w:lang w:val="de-CH"/>
        </w:rPr>
      </w:pPr>
    </w:p>
    <w:p w14:paraId="5376067C" w14:textId="77777777" w:rsidR="00FD1116" w:rsidRDefault="00FD1116">
      <w:pPr>
        <w:rPr>
          <w:lang w:val="de-CH"/>
        </w:rPr>
      </w:pPr>
    </w:p>
    <w:p w14:paraId="71E3B72F" w14:textId="77777777" w:rsidR="00FD1116" w:rsidRDefault="00FD1116">
      <w:pPr>
        <w:rPr>
          <w:lang w:val="de-CH"/>
        </w:rPr>
      </w:pPr>
    </w:p>
    <w:p w14:paraId="47F774BE" w14:textId="77777777" w:rsidR="00FD1116" w:rsidRDefault="00FD1116">
      <w:pPr>
        <w:rPr>
          <w:lang w:val="de-CH"/>
        </w:rPr>
      </w:pPr>
    </w:p>
    <w:p w14:paraId="0F3D44EF" w14:textId="77777777" w:rsidR="001B7C19" w:rsidRDefault="001B7C1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CH"/>
        </w:rPr>
      </w:pPr>
      <w:bookmarkStart w:id="8" w:name="_Toc518371031"/>
      <w:r>
        <w:rPr>
          <w:lang w:val="de-CH"/>
        </w:rPr>
        <w:br w:type="page"/>
      </w:r>
    </w:p>
    <w:p w14:paraId="2D1ABFB0" w14:textId="4B3A1B7C" w:rsidR="00BF472A" w:rsidRDefault="00BF472A" w:rsidP="00BF472A">
      <w:pPr>
        <w:pStyle w:val="berschrift2"/>
        <w:rPr>
          <w:lang w:val="de-CH"/>
        </w:rPr>
      </w:pPr>
      <w:bookmarkStart w:id="9" w:name="_Toc518373732"/>
      <w:r>
        <w:rPr>
          <w:lang w:val="de-CH"/>
        </w:rPr>
        <w:t>Klassendiagramm</w:t>
      </w:r>
      <w:bookmarkEnd w:id="8"/>
      <w:bookmarkEnd w:id="9"/>
    </w:p>
    <w:p w14:paraId="7A4292B0" w14:textId="77777777" w:rsidR="00961399" w:rsidRDefault="00961399" w:rsidP="00BF472A">
      <w:pPr>
        <w:rPr>
          <w:lang w:val="de-CH"/>
        </w:rPr>
      </w:pPr>
    </w:p>
    <w:p w14:paraId="439CCB0C" w14:textId="5C3C60A0" w:rsidR="00961399" w:rsidRDefault="00BE2DB9" w:rsidP="00BF472A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1353BFE1" wp14:editId="0EF4E7D8">
            <wp:extent cx="5751195" cy="967105"/>
            <wp:effectExtent l="0" t="0" r="0" b="0"/>
            <wp:docPr id="3" name="Bild 3" descr="../../../Desktop/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lass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BA1B" w14:textId="77777777" w:rsidR="00FA5973" w:rsidRDefault="00FA59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CH"/>
        </w:rPr>
      </w:pPr>
      <w:r>
        <w:rPr>
          <w:lang w:val="de-CH"/>
        </w:rPr>
        <w:br w:type="page"/>
      </w:r>
    </w:p>
    <w:p w14:paraId="650B3051" w14:textId="77777777" w:rsidR="00FA5973" w:rsidRDefault="00961399" w:rsidP="00BF472A">
      <w:pPr>
        <w:pStyle w:val="berschrift2"/>
        <w:rPr>
          <w:lang w:val="de-CH"/>
        </w:rPr>
      </w:pPr>
      <w:bookmarkStart w:id="10" w:name="_Toc518371032"/>
      <w:bookmarkStart w:id="11" w:name="_Toc518373733"/>
      <w:r>
        <w:rPr>
          <w:lang w:val="de-CH"/>
        </w:rPr>
        <w:t>ER</w:t>
      </w:r>
      <w:bookmarkStart w:id="12" w:name="_Toc518371033"/>
      <w:bookmarkEnd w:id="10"/>
      <w:r w:rsidR="00FA5973">
        <w:rPr>
          <w:lang w:val="de-CH"/>
        </w:rPr>
        <w:t>D</w:t>
      </w:r>
      <w:bookmarkEnd w:id="11"/>
    </w:p>
    <w:p w14:paraId="122AED48" w14:textId="77777777" w:rsidR="00FA5973" w:rsidRDefault="00FA5973" w:rsidP="00BF472A">
      <w:pPr>
        <w:pStyle w:val="berschrift2"/>
        <w:rPr>
          <w:lang w:val="de-CH"/>
        </w:rPr>
      </w:pPr>
    </w:p>
    <w:bookmarkEnd w:id="12"/>
    <w:p w14:paraId="76388180" w14:textId="19512350" w:rsidR="00BF472A" w:rsidRDefault="00BF472A" w:rsidP="00BF472A">
      <w:pPr>
        <w:pStyle w:val="berschrift2"/>
        <w:rPr>
          <w:lang w:val="de-CH"/>
        </w:rPr>
      </w:pPr>
    </w:p>
    <w:p w14:paraId="51085B27" w14:textId="58C461C4" w:rsidR="00B20022" w:rsidRDefault="00FA59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CH"/>
        </w:rPr>
      </w:pPr>
      <w:bookmarkStart w:id="13" w:name="_Toc518371116"/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2BE58FC3" wp14:editId="488F531E">
            <wp:simplePos x="0" y="0"/>
            <wp:positionH relativeFrom="column">
              <wp:posOffset>65957</wp:posOffset>
            </wp:positionH>
            <wp:positionV relativeFrom="paragraph">
              <wp:posOffset>74461</wp:posOffset>
            </wp:positionV>
            <wp:extent cx="5752800" cy="6307200"/>
            <wp:effectExtent l="0" t="0" r="0" b="0"/>
            <wp:wrapNone/>
            <wp:docPr id="2" name="Bild 2" descr="../../../Desktop/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h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00" cy="63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B20022">
        <w:rPr>
          <w:lang w:val="de-CH"/>
        </w:rPr>
        <w:br w:type="page"/>
      </w:r>
    </w:p>
    <w:p w14:paraId="7B4681CC" w14:textId="5C200F39" w:rsidR="00FD1116" w:rsidRDefault="00FD1116" w:rsidP="00BF472A">
      <w:pPr>
        <w:pStyle w:val="berschrift2"/>
        <w:rPr>
          <w:lang w:val="de-CH"/>
        </w:rPr>
      </w:pPr>
      <w:bookmarkStart w:id="14" w:name="_Toc518371034"/>
      <w:bookmarkStart w:id="15" w:name="_Toc518373734"/>
      <w:r>
        <w:rPr>
          <w:lang w:val="de-CH"/>
        </w:rPr>
        <w:t>User</w:t>
      </w:r>
      <w:r w:rsidR="001E62EF">
        <w:rPr>
          <w:lang w:val="de-CH"/>
        </w:rPr>
        <w:t xml:space="preserve"> </w:t>
      </w:r>
      <w:proofErr w:type="spellStart"/>
      <w:r>
        <w:rPr>
          <w:lang w:val="de-CH"/>
        </w:rPr>
        <w:t>stories</w:t>
      </w:r>
      <w:bookmarkEnd w:id="14"/>
      <w:bookmarkEnd w:id="15"/>
      <w:proofErr w:type="spellEnd"/>
    </w:p>
    <w:p w14:paraId="5AEE7B13" w14:textId="77777777" w:rsidR="00FD1116" w:rsidRDefault="00FD1116" w:rsidP="00FD1116">
      <w:pPr>
        <w:rPr>
          <w:lang w:val="de-CH"/>
        </w:rPr>
      </w:pPr>
    </w:p>
    <w:p w14:paraId="09F46D6F" w14:textId="5EE13E4D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</w:t>
      </w:r>
      <w:r w:rsidR="001E62EF">
        <w:rPr>
          <w:lang w:val="de-CH"/>
        </w:rPr>
        <w:t xml:space="preserve"> mein Konto auswählen</w:t>
      </w:r>
      <w:r>
        <w:rPr>
          <w:lang w:val="de-CH"/>
        </w:rPr>
        <w:t>.</w:t>
      </w:r>
    </w:p>
    <w:p w14:paraId="408E0319" w14:textId="1D2F43F3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Vertriebler möchte ich alle neuen Bestellungen sehen</w:t>
      </w:r>
      <w:r w:rsidR="001E62EF">
        <w:rPr>
          <w:lang w:val="de-CH"/>
        </w:rPr>
        <w:t>.</w:t>
      </w:r>
    </w:p>
    <w:p w14:paraId="0116F386" w14:textId="7741F536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Lieferant möchte ich alle v</w:t>
      </w:r>
      <w:r w:rsidR="001E62EF">
        <w:rPr>
          <w:lang w:val="de-CH"/>
        </w:rPr>
        <w:t>ersandbereiten Lieferungen sehen</w:t>
      </w:r>
      <w:r>
        <w:rPr>
          <w:lang w:val="de-CH"/>
        </w:rPr>
        <w:t>.</w:t>
      </w:r>
    </w:p>
    <w:p w14:paraId="688917FF" w14:textId="02200191" w:rsidR="00FD1116" w:rsidRDefault="00FD111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Logistiker vom Lager möchte ich alle </w:t>
      </w:r>
      <w:r w:rsidR="001E62EF">
        <w:rPr>
          <w:lang w:val="de-CH"/>
        </w:rPr>
        <w:t xml:space="preserve">aufbereiteten </w:t>
      </w:r>
      <w:r>
        <w:rPr>
          <w:lang w:val="de-CH"/>
        </w:rPr>
        <w:t>Bestellungen sehen</w:t>
      </w:r>
      <w:r w:rsidR="004D0492">
        <w:rPr>
          <w:lang w:val="de-CH"/>
        </w:rPr>
        <w:t>.</w:t>
      </w:r>
    </w:p>
    <w:p w14:paraId="577A8658" w14:textId="75BC40AF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Benutzer möchte ich den Status </w:t>
      </w:r>
      <w:r w:rsidR="001E62EF">
        <w:rPr>
          <w:lang w:val="de-CH"/>
        </w:rPr>
        <w:t>einer Bestellung anpassen</w:t>
      </w:r>
      <w:r>
        <w:rPr>
          <w:lang w:val="de-CH"/>
        </w:rPr>
        <w:t xml:space="preserve">. </w:t>
      </w:r>
    </w:p>
    <w:p w14:paraId="63EEF295" w14:textId="28F56A4C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</w:t>
      </w:r>
      <w:r w:rsidR="001E62EF">
        <w:rPr>
          <w:lang w:val="de-CH"/>
        </w:rPr>
        <w:t xml:space="preserve"> das Lieferdatum anpassen.</w:t>
      </w:r>
    </w:p>
    <w:p w14:paraId="22C56EB1" w14:textId="7C85DF7D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Als Benutzer möchte ich, dass</w:t>
      </w:r>
      <w:r w:rsidR="001E62EF">
        <w:rPr>
          <w:lang w:val="de-CH"/>
        </w:rPr>
        <w:t xml:space="preserve"> sich das „Zuletzt angepasst“</w:t>
      </w:r>
      <w:r>
        <w:rPr>
          <w:lang w:val="de-CH"/>
        </w:rPr>
        <w:t xml:space="preserve"> </w:t>
      </w:r>
      <w:r w:rsidR="001E62EF">
        <w:rPr>
          <w:lang w:val="de-CH"/>
        </w:rPr>
        <w:t>aktualisiert,</w:t>
      </w:r>
      <w:r>
        <w:rPr>
          <w:lang w:val="de-CH"/>
        </w:rPr>
        <w:t xml:space="preserve"> wenn ich etwas an einer Beste</w:t>
      </w:r>
      <w:r w:rsidR="001E62EF">
        <w:rPr>
          <w:lang w:val="de-CH"/>
        </w:rPr>
        <w:t xml:space="preserve">llung </w:t>
      </w:r>
      <w:r>
        <w:rPr>
          <w:lang w:val="de-CH"/>
        </w:rPr>
        <w:t>ändere.</w:t>
      </w:r>
    </w:p>
    <w:p w14:paraId="4C55ADED" w14:textId="622137B4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Benutzer möchte ich auf die Bestellung </w:t>
      </w:r>
      <w:r w:rsidR="001E62EF">
        <w:rPr>
          <w:lang w:val="de-CH"/>
        </w:rPr>
        <w:t>aufteilen.</w:t>
      </w:r>
    </w:p>
    <w:p w14:paraId="3064C7B2" w14:textId="51206075" w:rsidR="00985466" w:rsidRDefault="00985466" w:rsidP="00FD1116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Als </w:t>
      </w:r>
      <w:r w:rsidR="006F424F">
        <w:rPr>
          <w:lang w:val="de-CH"/>
        </w:rPr>
        <w:t>Benutzer möchte ich eine Detailans</w:t>
      </w:r>
      <w:r w:rsidR="001E62EF">
        <w:rPr>
          <w:lang w:val="de-CH"/>
        </w:rPr>
        <w:t>icht der Bestellung sehen</w:t>
      </w:r>
      <w:r w:rsidR="006F424F">
        <w:rPr>
          <w:lang w:val="de-CH"/>
        </w:rPr>
        <w:t>.</w:t>
      </w:r>
    </w:p>
    <w:p w14:paraId="184F2306" w14:textId="2BC48BCE" w:rsidR="00FD1116" w:rsidRDefault="00FD1116" w:rsidP="00FD1116">
      <w:pPr>
        <w:rPr>
          <w:lang w:val="de-CH"/>
        </w:rPr>
      </w:pPr>
    </w:p>
    <w:p w14:paraId="52DBC03D" w14:textId="77777777" w:rsidR="00FD1116" w:rsidRDefault="00FD1116">
      <w:pPr>
        <w:rPr>
          <w:lang w:val="de-CH"/>
        </w:rPr>
      </w:pPr>
    </w:p>
    <w:p w14:paraId="6F05BF9C" w14:textId="71210A70" w:rsidR="00884241" w:rsidRDefault="00884241" w:rsidP="00BF472A">
      <w:pPr>
        <w:pStyle w:val="berschrift2"/>
        <w:rPr>
          <w:lang w:val="de-CH"/>
        </w:rPr>
      </w:pPr>
      <w:bookmarkStart w:id="16" w:name="_Toc518371035"/>
      <w:bookmarkStart w:id="17" w:name="_Toc518373735"/>
      <w:r>
        <w:rPr>
          <w:lang w:val="de-CH"/>
        </w:rPr>
        <w:t>Hinweise zum Code</w:t>
      </w:r>
      <w:bookmarkEnd w:id="16"/>
      <w:bookmarkEnd w:id="17"/>
    </w:p>
    <w:p w14:paraId="1BC0863A" w14:textId="25DF661F" w:rsidR="00884241" w:rsidRDefault="00884241" w:rsidP="00884241">
      <w:pPr>
        <w:rPr>
          <w:lang w:val="de-CH"/>
        </w:rPr>
      </w:pPr>
    </w:p>
    <w:p w14:paraId="20E8D93E" w14:textId="77777777" w:rsidR="001E62EF" w:rsidRDefault="00D14758">
      <w:pPr>
        <w:rPr>
          <w:lang w:val="de-CH"/>
        </w:rPr>
      </w:pPr>
      <w:r>
        <w:rPr>
          <w:lang w:val="de-CH"/>
        </w:rPr>
        <w:t xml:space="preserve">Wir haben die komplette Architektur auf Grund der unnötigen Komplexität erneuert. </w:t>
      </w:r>
    </w:p>
    <w:p w14:paraId="5B66B3F1" w14:textId="188F175D" w:rsidR="001E62EF" w:rsidRDefault="001E62EF">
      <w:pPr>
        <w:rPr>
          <w:lang w:val="de-CH"/>
        </w:rPr>
      </w:pPr>
      <w:r>
        <w:rPr>
          <w:lang w:val="de-CH"/>
        </w:rPr>
        <w:t>Da unsere Testdaten nicht sehr umfangreich sind, wird die Datenbank beim Aufstarten jedes Mal neu erstellt und mit Daten abgefüllt.</w:t>
      </w:r>
    </w:p>
    <w:p w14:paraId="6D90BC4A" w14:textId="77777777" w:rsidR="001B7C19" w:rsidRDefault="001B7C19">
      <w:pPr>
        <w:rPr>
          <w:lang w:val="de-CH"/>
        </w:rPr>
      </w:pPr>
    </w:p>
    <w:p w14:paraId="065D69D0" w14:textId="56FE657C" w:rsidR="00884241" w:rsidRDefault="001B7C19">
      <w:pPr>
        <w:rPr>
          <w:lang w:val="de-CH"/>
        </w:rPr>
      </w:pPr>
      <w:proofErr w:type="spellStart"/>
      <w:r>
        <w:rPr>
          <w:lang w:val="de-CH"/>
        </w:rPr>
        <w:t>Ja</w:t>
      </w:r>
      <w:r w:rsidR="001E62EF">
        <w:rPr>
          <w:lang w:val="de-CH"/>
        </w:rPr>
        <w:t>vadoc</w:t>
      </w:r>
      <w:proofErr w:type="spellEnd"/>
      <w:r w:rsidR="001E62EF">
        <w:rPr>
          <w:lang w:val="de-CH"/>
        </w:rPr>
        <w:t xml:space="preserve"> haben wir nur dort geschrieben,</w:t>
      </w:r>
      <w:r>
        <w:rPr>
          <w:lang w:val="de-CH"/>
        </w:rPr>
        <w:t xml:space="preserve"> wo der Name der Methode nicht genug selbstspre</w:t>
      </w:r>
      <w:r w:rsidR="001E62EF">
        <w:rPr>
          <w:lang w:val="de-CH"/>
        </w:rPr>
        <w:t>c</w:t>
      </w:r>
      <w:r>
        <w:rPr>
          <w:lang w:val="de-CH"/>
        </w:rPr>
        <w:t>hend ist.</w:t>
      </w:r>
    </w:p>
    <w:p w14:paraId="29F8F27F" w14:textId="77777777" w:rsidR="00BF472A" w:rsidRDefault="00BF472A" w:rsidP="00BF472A">
      <w:pPr>
        <w:pStyle w:val="berschrift1"/>
        <w:rPr>
          <w:lang w:val="de-CH"/>
        </w:rPr>
      </w:pPr>
      <w:bookmarkStart w:id="18" w:name="_Toc518371036"/>
      <w:bookmarkStart w:id="19" w:name="_Toc518373736"/>
      <w:proofErr w:type="spellStart"/>
      <w:r>
        <w:rPr>
          <w:lang w:val="de-CH"/>
        </w:rPr>
        <w:t>Testing</w:t>
      </w:r>
      <w:bookmarkEnd w:id="18"/>
      <w:bookmarkEnd w:id="19"/>
      <w:proofErr w:type="spellEnd"/>
    </w:p>
    <w:p w14:paraId="1AFCA5FC" w14:textId="18A97FBC" w:rsidR="00416CD9" w:rsidRDefault="001B7C19" w:rsidP="00416CD9">
      <w:pPr>
        <w:rPr>
          <w:lang w:val="de-CH"/>
        </w:rPr>
      </w:pPr>
      <w:r>
        <w:rPr>
          <w:lang w:val="de-CH"/>
        </w:rPr>
        <w:t>Zu</w:t>
      </w:r>
      <w:r w:rsidR="001E62EF">
        <w:rPr>
          <w:lang w:val="de-CH"/>
        </w:rPr>
        <w:t>sätzlich zu</w:t>
      </w:r>
      <w:r>
        <w:rPr>
          <w:lang w:val="de-CH"/>
        </w:rPr>
        <w:t xml:space="preserve"> den UAT haben wir die wichtigste Funktionalität mit Unit</w:t>
      </w:r>
      <w:r w:rsidR="001E62EF">
        <w:rPr>
          <w:lang w:val="de-CH"/>
        </w:rPr>
        <w:t>-</w:t>
      </w:r>
      <w:r>
        <w:rPr>
          <w:lang w:val="de-CH"/>
        </w:rPr>
        <w:t xml:space="preserve"> und Integrationstests getestet.</w:t>
      </w:r>
    </w:p>
    <w:p w14:paraId="74520D6E" w14:textId="77777777" w:rsidR="001B7C19" w:rsidRDefault="001B7C19" w:rsidP="00416CD9">
      <w:pPr>
        <w:rPr>
          <w:lang w:val="de-CH"/>
        </w:rPr>
      </w:pPr>
    </w:p>
    <w:p w14:paraId="0ADA22E2" w14:textId="399614C2" w:rsidR="001E62EF" w:rsidRDefault="001E62EF">
      <w:pPr>
        <w:rPr>
          <w:lang w:val="de-CH"/>
        </w:rPr>
      </w:pPr>
      <w:r>
        <w:rPr>
          <w:lang w:val="de-CH"/>
        </w:rPr>
        <w:br w:type="page"/>
      </w:r>
    </w:p>
    <w:p w14:paraId="69787E33" w14:textId="4042516A" w:rsidR="00416CD9" w:rsidRPr="00416CD9" w:rsidRDefault="00416CD9" w:rsidP="00416CD9">
      <w:pPr>
        <w:pStyle w:val="berschrift2"/>
        <w:rPr>
          <w:lang w:val="de-CH"/>
        </w:rPr>
      </w:pPr>
      <w:bookmarkStart w:id="20" w:name="_Toc518371037"/>
      <w:bookmarkStart w:id="21" w:name="_Toc518373737"/>
      <w:r>
        <w:rPr>
          <w:lang w:val="de-CH"/>
        </w:rPr>
        <w:t>Testfälle</w:t>
      </w:r>
      <w:bookmarkEnd w:id="20"/>
      <w:r w:rsidR="001B7C19">
        <w:rPr>
          <w:lang w:val="de-CH"/>
        </w:rPr>
        <w:t xml:space="preserve"> (UAT)</w:t>
      </w:r>
      <w:bookmarkEnd w:id="21"/>
    </w:p>
    <w:p w14:paraId="7B815EB2" w14:textId="77777777" w:rsidR="00BF472A" w:rsidRDefault="00BF472A" w:rsidP="00BF472A">
      <w:pPr>
        <w:rPr>
          <w:lang w:val="de-CH"/>
        </w:rPr>
      </w:pPr>
    </w:p>
    <w:p w14:paraId="3FF93DCC" w14:textId="434F2F72" w:rsidR="00E2559F" w:rsidRPr="00D71762" w:rsidRDefault="00E2559F" w:rsidP="00E2559F">
      <w:pPr>
        <w:rPr>
          <w:b/>
          <w:lang w:val="de-CH"/>
        </w:rPr>
      </w:pPr>
      <w:r>
        <w:rPr>
          <w:b/>
          <w:lang w:val="de-CH"/>
        </w:rPr>
        <w:t>Benutzer auswählen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E2559F" w14:paraId="4D38965F" w14:textId="77777777" w:rsidTr="00E2559F">
        <w:trPr>
          <w:trHeight w:val="334"/>
        </w:trPr>
        <w:tc>
          <w:tcPr>
            <w:tcW w:w="1836" w:type="dxa"/>
          </w:tcPr>
          <w:p w14:paraId="57C49685" w14:textId="3FB32BFD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2BCF5D3C" w14:textId="57AB54F6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E2559F" w14:paraId="5C49CB01" w14:textId="77777777" w:rsidTr="0016792C">
        <w:tc>
          <w:tcPr>
            <w:tcW w:w="1836" w:type="dxa"/>
          </w:tcPr>
          <w:p w14:paraId="0EED909C" w14:textId="7777777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4AD158D5" w14:textId="560F2875" w:rsidR="00E2559F" w:rsidRPr="00E2559F" w:rsidRDefault="00E2559F" w:rsidP="00E2559F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 w:rsidRPr="00E2559F">
              <w:rPr>
                <w:lang w:val="de-CH"/>
              </w:rPr>
              <w:br/>
            </w:r>
          </w:p>
        </w:tc>
      </w:tr>
      <w:tr w:rsidR="00E2559F" w14:paraId="33735301" w14:textId="77777777" w:rsidTr="0016792C">
        <w:tc>
          <w:tcPr>
            <w:tcW w:w="1836" w:type="dxa"/>
          </w:tcPr>
          <w:p w14:paraId="15FDC739" w14:textId="51EC539E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43D091BA" w14:textId="486EBCA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  <w:r>
              <w:rPr>
                <w:lang w:val="de-CH"/>
              </w:rPr>
              <w:br/>
              <w:t>Oben rechts Benutzer auswählen</w:t>
            </w:r>
            <w:r>
              <w:rPr>
                <w:lang w:val="de-CH"/>
              </w:rPr>
              <w:br/>
            </w:r>
          </w:p>
        </w:tc>
      </w:tr>
      <w:tr w:rsidR="00E2559F" w14:paraId="7DC61F22" w14:textId="77777777" w:rsidTr="0016792C">
        <w:tc>
          <w:tcPr>
            <w:tcW w:w="1836" w:type="dxa"/>
          </w:tcPr>
          <w:p w14:paraId="6A441D4F" w14:textId="77777777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522558A2" w14:textId="74DB4C9F" w:rsidR="00E2559F" w:rsidRDefault="00E2559F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wird geändert und die Tabelle verändert sich dementsprechend 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</w:tbl>
    <w:p w14:paraId="7DD9EE9D" w14:textId="77777777" w:rsidR="00E2559F" w:rsidRDefault="00E2559F" w:rsidP="00BF472A">
      <w:pPr>
        <w:rPr>
          <w:lang w:val="de-CH"/>
        </w:rPr>
      </w:pPr>
    </w:p>
    <w:p w14:paraId="2D2AA6A9" w14:textId="305A946C" w:rsidR="00E67DE4" w:rsidRPr="00D71762" w:rsidRDefault="00416CD9" w:rsidP="00E67DE4">
      <w:pPr>
        <w:rPr>
          <w:b/>
          <w:lang w:val="de-CH"/>
        </w:rPr>
      </w:pPr>
      <w:r>
        <w:rPr>
          <w:b/>
          <w:lang w:val="de-CH"/>
        </w:rPr>
        <w:t>Daten werden a</w:t>
      </w:r>
      <w:r w:rsidR="00765FEF">
        <w:rPr>
          <w:b/>
          <w:lang w:val="de-CH"/>
        </w:rPr>
        <w:t>ngezei</w:t>
      </w:r>
      <w:r>
        <w:rPr>
          <w:b/>
          <w:lang w:val="de-CH"/>
        </w:rPr>
        <w:t>g</w:t>
      </w:r>
      <w:r w:rsidR="00765FEF">
        <w:rPr>
          <w:b/>
          <w:lang w:val="de-CH"/>
        </w:rPr>
        <w:t>t</w:t>
      </w:r>
      <w:r w:rsidR="00FC6FC8">
        <w:rPr>
          <w:b/>
          <w:lang w:val="de-CH"/>
        </w:rPr>
        <w:t xml:space="preserve"> </w:t>
      </w:r>
      <w:r w:rsidR="00305E62">
        <w:rPr>
          <w:b/>
          <w:lang w:val="de-CH"/>
        </w:rPr>
        <w:t>happy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E67DE4" w14:paraId="16F76C89" w14:textId="77777777" w:rsidTr="0016792C">
        <w:tc>
          <w:tcPr>
            <w:tcW w:w="1836" w:type="dxa"/>
          </w:tcPr>
          <w:p w14:paraId="58485EC2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6B682F9C" w14:textId="3A532B96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E67DE4" w14:paraId="483934FF" w14:textId="77777777" w:rsidTr="0016792C">
        <w:tc>
          <w:tcPr>
            <w:tcW w:w="1836" w:type="dxa"/>
          </w:tcPr>
          <w:p w14:paraId="2D0B76CC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2BD93E56" w14:textId="12D19B95" w:rsidR="00E67DE4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 w:rsidR="00E67DE4">
              <w:rPr>
                <w:lang w:val="de-CH"/>
              </w:rPr>
              <w:br/>
            </w:r>
            <w:r>
              <w:rPr>
                <w:lang w:val="de-CH"/>
              </w:rPr>
              <w:t>Testdaten sind in der Datenbank</w:t>
            </w:r>
            <w:r w:rsidR="00E67DE4">
              <w:rPr>
                <w:lang w:val="de-CH"/>
              </w:rPr>
              <w:br/>
            </w:r>
          </w:p>
        </w:tc>
      </w:tr>
      <w:tr w:rsidR="00E67DE4" w14:paraId="55F80CE4" w14:textId="77777777" w:rsidTr="0016792C">
        <w:tc>
          <w:tcPr>
            <w:tcW w:w="1836" w:type="dxa"/>
          </w:tcPr>
          <w:p w14:paraId="55B2E69D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04F337DC" w14:textId="77777777" w:rsidR="00765FEF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4B45F5EB" w14:textId="3F2A7745" w:rsidR="00E67DE4" w:rsidRDefault="00765FEF" w:rsidP="0016792C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E67DE4">
              <w:rPr>
                <w:lang w:val="de-CH"/>
              </w:rPr>
              <w:br/>
            </w:r>
          </w:p>
        </w:tc>
      </w:tr>
      <w:tr w:rsidR="00E67DE4" w14:paraId="72978841" w14:textId="77777777" w:rsidTr="0016792C">
        <w:tc>
          <w:tcPr>
            <w:tcW w:w="1836" w:type="dxa"/>
          </w:tcPr>
          <w:p w14:paraId="28135C79" w14:textId="77777777" w:rsidR="00E67DE4" w:rsidRDefault="00E67DE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09CF590A" w14:textId="79009FC1" w:rsidR="00E67DE4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Es sind die Felder Bestell Nr., Kunde, Status, Lieferung, Zuletzt bearbeitet und Details und darin die Daten der Bestellungen zu sehen </w:t>
            </w:r>
            <w:r w:rsidR="00E67DE4">
              <w:rPr>
                <w:lang w:val="de-CH"/>
              </w:rPr>
              <w:br/>
            </w:r>
            <w:r w:rsidR="00E67DE4">
              <w:rPr>
                <w:lang w:val="de-CH"/>
              </w:rPr>
              <w:br/>
            </w:r>
          </w:p>
        </w:tc>
      </w:tr>
    </w:tbl>
    <w:p w14:paraId="43235E72" w14:textId="77777777" w:rsidR="00416CD9" w:rsidRDefault="00416CD9" w:rsidP="00BF472A">
      <w:pPr>
        <w:rPr>
          <w:lang w:val="de-CH"/>
        </w:rPr>
      </w:pPr>
    </w:p>
    <w:p w14:paraId="6E20E518" w14:textId="1804BB96" w:rsidR="00416CD9" w:rsidRPr="00416CD9" w:rsidRDefault="00416CD9" w:rsidP="00BF472A">
      <w:pPr>
        <w:rPr>
          <w:b/>
          <w:lang w:val="de-CH"/>
        </w:rPr>
      </w:pPr>
      <w:r>
        <w:rPr>
          <w:b/>
          <w:lang w:val="de-CH"/>
        </w:rPr>
        <w:t>Daten können nach den Spalten sortiert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16CD9" w14:paraId="0C4972BF" w14:textId="77777777" w:rsidTr="0016792C">
        <w:tc>
          <w:tcPr>
            <w:tcW w:w="1836" w:type="dxa"/>
          </w:tcPr>
          <w:p w14:paraId="02199B02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2B5C3AD3" w14:textId="089D2C42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</w:tr>
      <w:tr w:rsidR="00416CD9" w14:paraId="3E9B0C4B" w14:textId="77777777" w:rsidTr="0016792C">
        <w:tc>
          <w:tcPr>
            <w:tcW w:w="1836" w:type="dxa"/>
          </w:tcPr>
          <w:p w14:paraId="78C3B571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0714A8C4" w14:textId="44227B84" w:rsidR="00416CD9" w:rsidRDefault="0059117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 w:rsidR="00416CD9">
              <w:rPr>
                <w:lang w:val="de-CH"/>
              </w:rPr>
              <w:br/>
            </w:r>
          </w:p>
        </w:tc>
      </w:tr>
      <w:tr w:rsidR="00416CD9" w14:paraId="683A8A11" w14:textId="77777777" w:rsidTr="004B2DC1">
        <w:trPr>
          <w:trHeight w:val="1215"/>
        </w:trPr>
        <w:tc>
          <w:tcPr>
            <w:tcW w:w="1836" w:type="dxa"/>
          </w:tcPr>
          <w:p w14:paraId="5D336FB6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251D2376" w14:textId="77777777" w:rsidR="00591174" w:rsidRDefault="00591174" w:rsidP="00591174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9518A7D" w14:textId="6A135E18" w:rsidR="00416CD9" w:rsidRDefault="00591174" w:rsidP="0059117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416CD9">
              <w:rPr>
                <w:lang w:val="de-CH"/>
              </w:rPr>
              <w:br/>
            </w:r>
            <w:r>
              <w:rPr>
                <w:lang w:val="de-CH"/>
              </w:rPr>
              <w:t xml:space="preserve">Pfeil bei </w:t>
            </w:r>
            <w:r w:rsidR="00E65E27">
              <w:rPr>
                <w:lang w:val="de-CH"/>
              </w:rPr>
              <w:t>Nr., Kunde, Status, Lieferung, Zuletzt bearbeitet klicken</w:t>
            </w:r>
            <w:r w:rsidR="00416CD9">
              <w:rPr>
                <w:lang w:val="de-CH"/>
              </w:rPr>
              <w:br/>
            </w:r>
          </w:p>
        </w:tc>
      </w:tr>
      <w:tr w:rsidR="00416CD9" w14:paraId="037BE596" w14:textId="77777777" w:rsidTr="0016792C">
        <w:tc>
          <w:tcPr>
            <w:tcW w:w="1836" w:type="dxa"/>
          </w:tcPr>
          <w:p w14:paraId="28CF91E8" w14:textId="77777777" w:rsidR="00416CD9" w:rsidRDefault="00416CD9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3E1D420E" w14:textId="118AB73D" w:rsidR="00416CD9" w:rsidRDefault="00E65E27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Die Bestellungen in der </w:t>
            </w:r>
            <w:r w:rsidR="00D7388B">
              <w:rPr>
                <w:lang w:val="de-CH"/>
              </w:rPr>
              <w:t>Tabelle la</w:t>
            </w:r>
            <w:r w:rsidR="004B2DC1">
              <w:rPr>
                <w:lang w:val="de-CH"/>
              </w:rPr>
              <w:t xml:space="preserve">ssen sich sortieren. </w:t>
            </w:r>
            <w:r w:rsidR="00416CD9">
              <w:rPr>
                <w:lang w:val="de-CH"/>
              </w:rPr>
              <w:br/>
            </w:r>
            <w:r w:rsidR="00416CD9">
              <w:rPr>
                <w:lang w:val="de-CH"/>
              </w:rPr>
              <w:br/>
            </w:r>
          </w:p>
        </w:tc>
      </w:tr>
    </w:tbl>
    <w:p w14:paraId="188745DE" w14:textId="77777777" w:rsidR="001634E3" w:rsidRDefault="001634E3" w:rsidP="004B2DC1">
      <w:pPr>
        <w:rPr>
          <w:b/>
          <w:lang w:val="de-CH"/>
        </w:rPr>
      </w:pPr>
    </w:p>
    <w:p w14:paraId="6CA8F508" w14:textId="77777777" w:rsidR="001634E3" w:rsidRDefault="001634E3">
      <w:pPr>
        <w:rPr>
          <w:b/>
          <w:lang w:val="de-CH"/>
        </w:rPr>
      </w:pPr>
      <w:r>
        <w:rPr>
          <w:b/>
          <w:lang w:val="de-CH"/>
        </w:rPr>
        <w:br w:type="page"/>
      </w:r>
    </w:p>
    <w:p w14:paraId="01ACD848" w14:textId="1890235A" w:rsidR="004B2DC1" w:rsidRPr="00D71762" w:rsidRDefault="00305E62" w:rsidP="004B2DC1">
      <w:pPr>
        <w:rPr>
          <w:b/>
          <w:lang w:val="de-CH"/>
        </w:rPr>
      </w:pPr>
      <w:bookmarkStart w:id="22" w:name="_GoBack"/>
      <w:bookmarkEnd w:id="22"/>
      <w:r>
        <w:rPr>
          <w:b/>
          <w:lang w:val="de-CH"/>
        </w:rPr>
        <w:t>Details werden angezeigt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B2DC1" w14:paraId="318E1C78" w14:textId="77777777" w:rsidTr="0016792C">
        <w:tc>
          <w:tcPr>
            <w:tcW w:w="1836" w:type="dxa"/>
          </w:tcPr>
          <w:p w14:paraId="5EF1E0CD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0049FD7C" w14:textId="57937F10" w:rsidR="004B2DC1" w:rsidRDefault="00305E62" w:rsidP="0016792C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</w:tr>
      <w:tr w:rsidR="004B2DC1" w14:paraId="617AC168" w14:textId="77777777" w:rsidTr="00D7388B">
        <w:trPr>
          <w:trHeight w:val="1494"/>
        </w:trPr>
        <w:tc>
          <w:tcPr>
            <w:tcW w:w="1836" w:type="dxa"/>
          </w:tcPr>
          <w:p w14:paraId="33E6F7B2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3EB93032" w14:textId="1A622070" w:rsidR="004B2DC1" w:rsidRDefault="00305E62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 w:rsidR="004B2DC1">
              <w:rPr>
                <w:lang w:val="de-CH"/>
              </w:rPr>
              <w:br/>
            </w:r>
            <w:r w:rsidR="004B2DC1">
              <w:rPr>
                <w:lang w:val="de-CH"/>
              </w:rPr>
              <w:br/>
            </w:r>
          </w:p>
        </w:tc>
      </w:tr>
      <w:tr w:rsidR="004B2DC1" w14:paraId="6C6B59C6" w14:textId="77777777" w:rsidTr="0016792C">
        <w:tc>
          <w:tcPr>
            <w:tcW w:w="1836" w:type="dxa"/>
          </w:tcPr>
          <w:p w14:paraId="3D5AAB6B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40AE477E" w14:textId="77777777" w:rsidR="00D7388B" w:rsidRDefault="00D7388B" w:rsidP="00D7388B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5A6EEC48" w14:textId="1820AC58" w:rsidR="004B2DC1" w:rsidRDefault="00D7388B" w:rsidP="00D7388B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 w:rsidR="004B2DC1">
              <w:rPr>
                <w:lang w:val="de-CH"/>
              </w:rPr>
              <w:br/>
            </w:r>
            <w:r w:rsidR="00B27B74">
              <w:rPr>
                <w:lang w:val="de-CH"/>
              </w:rPr>
              <w:t>auf Details einer Bestellung klicken</w:t>
            </w:r>
            <w:r w:rsidR="004B2DC1">
              <w:rPr>
                <w:lang w:val="de-CH"/>
              </w:rPr>
              <w:br/>
            </w:r>
          </w:p>
        </w:tc>
      </w:tr>
      <w:tr w:rsidR="004B2DC1" w14:paraId="58B732B2" w14:textId="77777777" w:rsidTr="0016792C">
        <w:tc>
          <w:tcPr>
            <w:tcW w:w="1836" w:type="dxa"/>
          </w:tcPr>
          <w:p w14:paraId="6D5FF60A" w14:textId="77777777" w:rsidR="004B2DC1" w:rsidRDefault="004B2DC1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156EDA3E" w14:textId="426BA8C2" w:rsidR="004B2DC1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Ein 2. Fenster taucht auf mit den Details</w:t>
            </w:r>
            <w:r w:rsidR="004B2DC1">
              <w:rPr>
                <w:lang w:val="de-CH"/>
              </w:rPr>
              <w:br/>
            </w:r>
            <w:r w:rsidR="004B2DC1">
              <w:rPr>
                <w:lang w:val="de-CH"/>
              </w:rPr>
              <w:br/>
            </w:r>
          </w:p>
        </w:tc>
      </w:tr>
    </w:tbl>
    <w:p w14:paraId="0720BD05" w14:textId="77777777" w:rsidR="004B2DC1" w:rsidRDefault="004B2DC1" w:rsidP="004B2DC1">
      <w:pPr>
        <w:rPr>
          <w:lang w:val="de-CH"/>
        </w:rPr>
      </w:pPr>
    </w:p>
    <w:p w14:paraId="3C2E5792" w14:textId="2D5104A8" w:rsidR="00B27B74" w:rsidRPr="00D71762" w:rsidRDefault="00964364" w:rsidP="00B27B74">
      <w:pPr>
        <w:rPr>
          <w:b/>
          <w:lang w:val="de-CH"/>
        </w:rPr>
      </w:pPr>
      <w:r>
        <w:rPr>
          <w:b/>
          <w:lang w:val="de-CH"/>
        </w:rPr>
        <w:t>Bestellung splitten</w:t>
      </w:r>
      <w:r w:rsidR="00F33CF4">
        <w:rPr>
          <w:b/>
          <w:lang w:val="de-CH"/>
        </w:rPr>
        <w:t xml:space="preserve"> happy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B27B74" w14:paraId="483E59D6" w14:textId="77777777" w:rsidTr="0016792C">
        <w:tc>
          <w:tcPr>
            <w:tcW w:w="1836" w:type="dxa"/>
          </w:tcPr>
          <w:p w14:paraId="58E25DE5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7F38FC92" w14:textId="2CE6037A" w:rsidR="00B27B7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B27B74" w14:paraId="20A2A94C" w14:textId="77777777" w:rsidTr="0016792C">
        <w:trPr>
          <w:trHeight w:val="1494"/>
        </w:trPr>
        <w:tc>
          <w:tcPr>
            <w:tcW w:w="1836" w:type="dxa"/>
          </w:tcPr>
          <w:p w14:paraId="1B0936B1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4B83F6DF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B27B74" w14:paraId="26E95269" w14:textId="77777777" w:rsidTr="00964364">
        <w:trPr>
          <w:trHeight w:val="1187"/>
        </w:trPr>
        <w:tc>
          <w:tcPr>
            <w:tcW w:w="1836" w:type="dxa"/>
          </w:tcPr>
          <w:p w14:paraId="1B458BBF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560EEEA2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5E5AB4C" w14:textId="2CD4FFE4" w:rsidR="00B27B74" w:rsidRDefault="00B27B74" w:rsidP="0096436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  <w:t xml:space="preserve">auf </w:t>
            </w:r>
            <w:r w:rsidR="00964364">
              <w:rPr>
                <w:lang w:val="de-CH"/>
              </w:rPr>
              <w:t>Splitten</w:t>
            </w:r>
            <w:r>
              <w:rPr>
                <w:lang w:val="de-CH"/>
              </w:rPr>
              <w:t xml:space="preserve"> </w:t>
            </w:r>
            <w:r w:rsidR="00964364">
              <w:rPr>
                <w:lang w:val="de-CH"/>
              </w:rPr>
              <w:t xml:space="preserve">von </w:t>
            </w:r>
            <w:r>
              <w:rPr>
                <w:lang w:val="de-CH"/>
              </w:rPr>
              <w:t>einer Bestellung klicken</w:t>
            </w:r>
            <w:r>
              <w:rPr>
                <w:lang w:val="de-CH"/>
              </w:rPr>
              <w:br/>
            </w:r>
          </w:p>
        </w:tc>
      </w:tr>
      <w:tr w:rsidR="00B27B74" w14:paraId="45CCE6AD" w14:textId="77777777" w:rsidTr="0016792C">
        <w:tc>
          <w:tcPr>
            <w:tcW w:w="1836" w:type="dxa"/>
          </w:tcPr>
          <w:p w14:paraId="600B4AC7" w14:textId="77777777" w:rsidR="00B27B74" w:rsidRDefault="00B27B7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2C409CD2" w14:textId="48C7B220" w:rsidR="00B27B74" w:rsidRDefault="00964364" w:rsidP="000048DE">
            <w:pPr>
              <w:rPr>
                <w:lang w:val="de-CH"/>
              </w:rPr>
            </w:pPr>
            <w:r>
              <w:rPr>
                <w:lang w:val="de-CH"/>
              </w:rPr>
              <w:t xml:space="preserve">Die Bestellung wurde gesplittet. </w:t>
            </w:r>
            <w:proofErr w:type="spellStart"/>
            <w:r>
              <w:rPr>
                <w:lang w:val="de-CH"/>
              </w:rPr>
              <w:t>Es</w:t>
            </w:r>
            <w:r w:rsidR="000048DE">
              <w:rPr>
                <w:lang w:val="de-CH"/>
              </w:rPr>
              <w:t>gibt</w:t>
            </w:r>
            <w:proofErr w:type="spellEnd"/>
            <w:r>
              <w:rPr>
                <w:lang w:val="de-CH"/>
              </w:rPr>
              <w:t xml:space="preserve"> jetzt mehrere Bestellungen</w:t>
            </w:r>
            <w:r w:rsidR="00B27B74">
              <w:rPr>
                <w:lang w:val="de-CH"/>
              </w:rPr>
              <w:br/>
            </w:r>
            <w:r w:rsidR="00B27B74">
              <w:rPr>
                <w:lang w:val="de-CH"/>
              </w:rPr>
              <w:br/>
            </w:r>
          </w:p>
        </w:tc>
      </w:tr>
    </w:tbl>
    <w:p w14:paraId="33AC8C82" w14:textId="77777777" w:rsidR="00964364" w:rsidRDefault="00964364" w:rsidP="00BF472A">
      <w:pPr>
        <w:rPr>
          <w:lang w:val="de-CH"/>
        </w:rPr>
      </w:pPr>
    </w:p>
    <w:p w14:paraId="43A17805" w14:textId="59F4A2F3" w:rsidR="00964364" w:rsidRPr="00F33CF4" w:rsidRDefault="00F33CF4" w:rsidP="00F33CF4">
      <w:pPr>
        <w:rPr>
          <w:b/>
          <w:lang w:val="de-CH"/>
        </w:rPr>
      </w:pPr>
      <w:r>
        <w:rPr>
          <w:b/>
          <w:lang w:val="de-CH"/>
        </w:rPr>
        <w:t xml:space="preserve">Bestellung splitten </w:t>
      </w:r>
      <w:proofErr w:type="spellStart"/>
      <w:r>
        <w:rPr>
          <w:b/>
          <w:lang w:val="de-CH"/>
        </w:rPr>
        <w:t>sad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964364" w14:paraId="1D5952F1" w14:textId="77777777" w:rsidTr="0016792C">
        <w:tc>
          <w:tcPr>
            <w:tcW w:w="1836" w:type="dxa"/>
          </w:tcPr>
          <w:p w14:paraId="2486339B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4B768857" w14:textId="617A345C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</w:tr>
      <w:tr w:rsidR="00964364" w14:paraId="7CA2191A" w14:textId="77777777" w:rsidTr="0016792C">
        <w:trPr>
          <w:trHeight w:val="1494"/>
        </w:trPr>
        <w:tc>
          <w:tcPr>
            <w:tcW w:w="1836" w:type="dxa"/>
          </w:tcPr>
          <w:p w14:paraId="06CF9928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65335072" w14:textId="60B88F05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 w:rsidR="00F33CF4">
              <w:rPr>
                <w:lang w:val="de-CH"/>
              </w:rPr>
              <w:t>Testbestellung mit nur einem Item ist in der Datenbank</w:t>
            </w:r>
            <w:r>
              <w:rPr>
                <w:lang w:val="de-CH"/>
              </w:rPr>
              <w:br/>
            </w:r>
          </w:p>
        </w:tc>
      </w:tr>
      <w:tr w:rsidR="00964364" w14:paraId="0BF461D5" w14:textId="77777777" w:rsidTr="0016792C">
        <w:tc>
          <w:tcPr>
            <w:tcW w:w="1836" w:type="dxa"/>
          </w:tcPr>
          <w:p w14:paraId="71A9E5AA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1DDCA844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352FF5C5" w14:textId="191C3BDE" w:rsidR="00964364" w:rsidRDefault="00964364" w:rsidP="00F33CF4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964364" w14:paraId="11A6517D" w14:textId="77777777" w:rsidTr="004A2F5A">
        <w:trPr>
          <w:trHeight w:val="1116"/>
        </w:trPr>
        <w:tc>
          <w:tcPr>
            <w:tcW w:w="1836" w:type="dxa"/>
          </w:tcPr>
          <w:p w14:paraId="3959E4FF" w14:textId="77777777" w:rsidR="00964364" w:rsidRDefault="00964364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48B2E274" w14:textId="552C0FF5" w:rsidR="00964364" w:rsidRDefault="00540B80" w:rsidP="0016792C">
            <w:pPr>
              <w:rPr>
                <w:lang w:val="de-CH"/>
              </w:rPr>
            </w:pPr>
            <w:r>
              <w:rPr>
                <w:lang w:val="de-CH"/>
              </w:rPr>
              <w:t xml:space="preserve">Bei der Bestellung die nur aus einem Ding besteht ist kein </w:t>
            </w:r>
            <w:proofErr w:type="spellStart"/>
            <w:r>
              <w:rPr>
                <w:lang w:val="de-CH"/>
              </w:rPr>
              <w:t>knopf</w:t>
            </w:r>
            <w:proofErr w:type="spellEnd"/>
            <w:r>
              <w:rPr>
                <w:lang w:val="de-CH"/>
              </w:rPr>
              <w:t xml:space="preserve"> für das splitten.</w:t>
            </w:r>
            <w:r w:rsidR="00964364">
              <w:rPr>
                <w:lang w:val="de-CH"/>
              </w:rPr>
              <w:br/>
            </w:r>
            <w:r w:rsidR="00964364">
              <w:rPr>
                <w:lang w:val="de-CH"/>
              </w:rPr>
              <w:br/>
            </w:r>
          </w:p>
        </w:tc>
      </w:tr>
    </w:tbl>
    <w:p w14:paraId="43F78610" w14:textId="2ADC3693" w:rsidR="004A2F5A" w:rsidRPr="00F33CF4" w:rsidRDefault="003B29EB" w:rsidP="004A2F5A">
      <w:pPr>
        <w:rPr>
          <w:b/>
          <w:lang w:val="de-CH"/>
        </w:rPr>
      </w:pPr>
      <w:r>
        <w:rPr>
          <w:b/>
          <w:lang w:val="de-CH"/>
        </w:rPr>
        <w:t>Status B</w:t>
      </w:r>
      <w:r w:rsidR="004A2F5A">
        <w:rPr>
          <w:b/>
          <w:lang w:val="de-CH"/>
        </w:rPr>
        <w:t>estellung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4A2F5A" w14:paraId="47E958BE" w14:textId="77777777" w:rsidTr="0016792C">
        <w:tc>
          <w:tcPr>
            <w:tcW w:w="1836" w:type="dxa"/>
          </w:tcPr>
          <w:p w14:paraId="09DEE7A9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4769FBB0" w14:textId="36A2D832" w:rsidR="004A2F5A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</w:tr>
      <w:tr w:rsidR="004A2F5A" w14:paraId="05D1B419" w14:textId="77777777" w:rsidTr="0016792C">
        <w:trPr>
          <w:trHeight w:val="1494"/>
        </w:trPr>
        <w:tc>
          <w:tcPr>
            <w:tcW w:w="1836" w:type="dxa"/>
          </w:tcPr>
          <w:p w14:paraId="5DFE47A4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7F0F3784" w14:textId="629F001C" w:rsidR="004A2F5A" w:rsidRDefault="004A2F5A" w:rsidP="003B29EB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4A2F5A" w14:paraId="51694197" w14:textId="77777777" w:rsidTr="0016792C">
        <w:tc>
          <w:tcPr>
            <w:tcW w:w="1836" w:type="dxa"/>
          </w:tcPr>
          <w:p w14:paraId="58F6E159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122FEB00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01D3129E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</w:r>
            <w:r w:rsidR="003B29EB">
              <w:rPr>
                <w:lang w:val="de-CH"/>
              </w:rPr>
              <w:t xml:space="preserve">Auf Status </w:t>
            </w:r>
            <w:r w:rsidR="00AD0A36">
              <w:rPr>
                <w:lang w:val="de-CH"/>
              </w:rPr>
              <w:t xml:space="preserve">einer Bestellung </w:t>
            </w:r>
            <w:r w:rsidR="003B29EB">
              <w:rPr>
                <w:lang w:val="de-CH"/>
              </w:rPr>
              <w:t>klicken</w:t>
            </w:r>
            <w:r>
              <w:rPr>
                <w:lang w:val="de-CH"/>
              </w:rPr>
              <w:br/>
            </w:r>
            <w:r w:rsidR="00AD0A36">
              <w:rPr>
                <w:lang w:val="de-CH"/>
              </w:rPr>
              <w:t>Einen anderen Status auswählen</w:t>
            </w:r>
          </w:p>
          <w:p w14:paraId="53572668" w14:textId="197DE82E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Enter Taste</w:t>
            </w:r>
          </w:p>
        </w:tc>
      </w:tr>
      <w:tr w:rsidR="004A2F5A" w14:paraId="12394275" w14:textId="77777777" w:rsidTr="0016792C">
        <w:trPr>
          <w:trHeight w:val="1116"/>
        </w:trPr>
        <w:tc>
          <w:tcPr>
            <w:tcW w:w="1836" w:type="dxa"/>
          </w:tcPr>
          <w:p w14:paraId="4E062794" w14:textId="77777777" w:rsidR="004A2F5A" w:rsidRDefault="004A2F5A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5D293DEB" w14:textId="33018B11" w:rsidR="004A2F5A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Der Status wurde abgespeichert</w:t>
            </w:r>
            <w:r w:rsidR="004A2F5A">
              <w:rPr>
                <w:lang w:val="de-CH"/>
              </w:rPr>
              <w:br/>
            </w:r>
            <w:r w:rsidR="004A2F5A">
              <w:rPr>
                <w:lang w:val="de-CH"/>
              </w:rPr>
              <w:br/>
            </w:r>
          </w:p>
        </w:tc>
      </w:tr>
    </w:tbl>
    <w:p w14:paraId="70F361B0" w14:textId="77777777" w:rsidR="004A2F5A" w:rsidRDefault="004A2F5A" w:rsidP="00BF472A">
      <w:pPr>
        <w:rPr>
          <w:lang w:val="de-CH"/>
        </w:rPr>
      </w:pPr>
    </w:p>
    <w:p w14:paraId="70E11AF7" w14:textId="77777777" w:rsidR="00AD0A36" w:rsidRPr="00F33CF4" w:rsidRDefault="00AD0A36" w:rsidP="00AD0A36">
      <w:pPr>
        <w:rPr>
          <w:b/>
          <w:lang w:val="de-CH"/>
        </w:rPr>
      </w:pPr>
      <w:r>
        <w:rPr>
          <w:b/>
          <w:lang w:val="de-CH"/>
        </w:rPr>
        <w:t>Status Bestellung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6"/>
        <w:gridCol w:w="7220"/>
      </w:tblGrid>
      <w:tr w:rsidR="00AD0A36" w14:paraId="61D3E383" w14:textId="77777777" w:rsidTr="0016792C">
        <w:tc>
          <w:tcPr>
            <w:tcW w:w="1836" w:type="dxa"/>
          </w:tcPr>
          <w:p w14:paraId="06D4635B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Test Nr.</w:t>
            </w:r>
          </w:p>
        </w:tc>
        <w:tc>
          <w:tcPr>
            <w:tcW w:w="7220" w:type="dxa"/>
          </w:tcPr>
          <w:p w14:paraId="1CF443A5" w14:textId="3AD7EA70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</w:tr>
      <w:tr w:rsidR="00AD0A36" w14:paraId="71AAADD6" w14:textId="77777777" w:rsidTr="0016792C">
        <w:trPr>
          <w:trHeight w:val="1494"/>
        </w:trPr>
        <w:tc>
          <w:tcPr>
            <w:tcW w:w="1836" w:type="dxa"/>
          </w:tcPr>
          <w:p w14:paraId="18CBF8E0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Vorbedingung</w:t>
            </w:r>
          </w:p>
        </w:tc>
        <w:tc>
          <w:tcPr>
            <w:tcW w:w="7220" w:type="dxa"/>
          </w:tcPr>
          <w:p w14:paraId="64176C82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Ausführbare JAR ist vorhanden</w:t>
            </w:r>
            <w:r w:rsidRPr="00E2559F">
              <w:rPr>
                <w:lang w:val="de-CH"/>
              </w:rPr>
              <w:br/>
            </w:r>
            <w:r>
              <w:rPr>
                <w:lang w:val="de-CH"/>
              </w:rPr>
              <w:t>Java ist installiert</w:t>
            </w:r>
            <w:r>
              <w:rPr>
                <w:lang w:val="de-CH"/>
              </w:rPr>
              <w:br/>
              <w:t>Testdaten sind in der Datenbank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AD0A36" w14:paraId="1D627634" w14:textId="77777777" w:rsidTr="0016792C">
        <w:tc>
          <w:tcPr>
            <w:tcW w:w="1836" w:type="dxa"/>
          </w:tcPr>
          <w:p w14:paraId="3BDBD930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Testschritte</w:t>
            </w:r>
          </w:p>
        </w:tc>
        <w:tc>
          <w:tcPr>
            <w:tcW w:w="7220" w:type="dxa"/>
          </w:tcPr>
          <w:p w14:paraId="7C27D662" w14:textId="77777777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Applikation starten</w:t>
            </w:r>
          </w:p>
          <w:p w14:paraId="14A5BCD2" w14:textId="7777777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Benutzer auswählen</w:t>
            </w:r>
            <w:r>
              <w:rPr>
                <w:lang w:val="de-CH"/>
              </w:rPr>
              <w:br/>
              <w:t>Auf die Lieferung einer Bestellung klicken</w:t>
            </w:r>
          </w:p>
          <w:p w14:paraId="0E40E9B5" w14:textId="7777777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Ein anderes Gültiges Datum eingeben</w:t>
            </w:r>
          </w:p>
          <w:p w14:paraId="1F58668A" w14:textId="6B5289B0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Enter Taste</w:t>
            </w:r>
          </w:p>
        </w:tc>
      </w:tr>
      <w:tr w:rsidR="00AD0A36" w14:paraId="401ADB7E" w14:textId="77777777" w:rsidTr="0016792C">
        <w:trPr>
          <w:trHeight w:val="1116"/>
        </w:trPr>
        <w:tc>
          <w:tcPr>
            <w:tcW w:w="1836" w:type="dxa"/>
          </w:tcPr>
          <w:p w14:paraId="655D79F6" w14:textId="35497F42" w:rsidR="00AD0A36" w:rsidRDefault="00AD0A36" w:rsidP="0016792C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7220" w:type="dxa"/>
          </w:tcPr>
          <w:p w14:paraId="4E1CC0BC" w14:textId="6479CD07" w:rsidR="00AD0A36" w:rsidRDefault="00AD0A36" w:rsidP="00AD0A36">
            <w:pPr>
              <w:rPr>
                <w:lang w:val="de-CH"/>
              </w:rPr>
            </w:pPr>
            <w:r>
              <w:rPr>
                <w:lang w:val="de-CH"/>
              </w:rPr>
              <w:t>Die Änderung wurde abgespeichert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</w:tbl>
    <w:p w14:paraId="73431DF4" w14:textId="77777777" w:rsidR="00AD0A36" w:rsidRPr="00964364" w:rsidRDefault="00AD0A36" w:rsidP="00BF472A">
      <w:pPr>
        <w:rPr>
          <w:lang w:val="de-CH"/>
        </w:rPr>
      </w:pPr>
    </w:p>
    <w:p w14:paraId="232F5C34" w14:textId="6AF10A95" w:rsidR="00D2367E" w:rsidRPr="00964364" w:rsidRDefault="00223E43">
      <w:r>
        <w:br w:type="page"/>
      </w:r>
    </w:p>
    <w:p w14:paraId="0B0CFA5B" w14:textId="7F71EC69" w:rsidR="00D2367E" w:rsidRDefault="00D2367E" w:rsidP="00BF472A">
      <w:pPr>
        <w:pStyle w:val="berschrift2"/>
        <w:rPr>
          <w:lang w:val="de-CH"/>
        </w:rPr>
      </w:pPr>
      <w:bookmarkStart w:id="23" w:name="_Toc518371038"/>
      <w:bookmarkStart w:id="24" w:name="_Toc518373738"/>
      <w:r>
        <w:rPr>
          <w:lang w:val="de-CH"/>
        </w:rPr>
        <w:t>Testprotokoll</w:t>
      </w:r>
      <w:bookmarkEnd w:id="23"/>
      <w:bookmarkEnd w:id="24"/>
    </w:p>
    <w:p w14:paraId="7A5B7297" w14:textId="77777777" w:rsidR="00E34215" w:rsidRDefault="00E34215" w:rsidP="00E34215"/>
    <w:tbl>
      <w:tblPr>
        <w:tblW w:w="9029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09"/>
        <w:gridCol w:w="1809"/>
        <w:gridCol w:w="840"/>
        <w:gridCol w:w="2761"/>
      </w:tblGrid>
      <w:tr w:rsidR="00E34215" w14:paraId="773FD644" w14:textId="77777777" w:rsidTr="001E62EF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0058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Applikation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29D" w14:textId="64E3DC04" w:rsidR="00E34215" w:rsidRDefault="00591174" w:rsidP="0016792C">
            <w:pPr>
              <w:widowControl w:val="0"/>
            </w:pPr>
            <w:r>
              <w:t>M326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284A" w14:textId="77777777" w:rsidR="00E34215" w:rsidRDefault="00E34215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5DE6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112D" w14:textId="539B128A" w:rsidR="00E34215" w:rsidRDefault="003C157D" w:rsidP="0016792C">
            <w:pPr>
              <w:widowControl w:val="0"/>
            </w:pPr>
            <w:r>
              <w:t>Jonas Gredig</w:t>
            </w:r>
          </w:p>
        </w:tc>
      </w:tr>
      <w:tr w:rsidR="00E34215" w14:paraId="7EF11BE2" w14:textId="77777777" w:rsidTr="001E62EF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F69F" w14:textId="015ECEA5" w:rsidR="00E34215" w:rsidRDefault="00E34215" w:rsidP="001E62EF">
            <w:pPr>
              <w:widowControl w:val="0"/>
              <w:rPr>
                <w:b/>
              </w:rPr>
            </w:pPr>
            <w:r>
              <w:rPr>
                <w:b/>
              </w:rPr>
              <w:t>Version</w:t>
            </w:r>
            <w:r w:rsidR="009D15D9">
              <w:rPr>
                <w:b/>
              </w:rPr>
              <w:br/>
            </w:r>
            <w:r w:rsidR="009D15D9">
              <w:rPr>
                <w:b/>
              </w:rPr>
              <w:br/>
              <w:t xml:space="preserve">Commit </w:t>
            </w:r>
            <w:proofErr w:type="spellStart"/>
            <w:r w:rsidR="009D15D9">
              <w:rPr>
                <w:b/>
              </w:rPr>
              <w:t>hash</w:t>
            </w:r>
            <w:proofErr w:type="spellEnd"/>
            <w:r w:rsidR="009D15D9">
              <w:rPr>
                <w:b/>
              </w:rPr>
              <w:t xml:space="preserve"> 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A13B" w14:textId="77777777" w:rsidR="009D15D9" w:rsidRPr="009D15D9" w:rsidRDefault="00E34215" w:rsidP="009D15D9">
            <w:pPr>
              <w:pStyle w:val="HTMLVorformatiert"/>
              <w:shd w:val="clear" w:color="auto" w:fill="FFFFFF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t>1.0</w:t>
            </w:r>
            <w:r w:rsidR="009D15D9">
              <w:br/>
            </w:r>
            <w:r w:rsidR="009D15D9">
              <w:br/>
            </w:r>
            <w:r w:rsidR="009D15D9" w:rsidRPr="009D15D9">
              <w:rPr>
                <w:rFonts w:ascii="Consolas" w:hAnsi="Consolas"/>
                <w:color w:val="24292E"/>
                <w:sz w:val="18"/>
                <w:szCs w:val="18"/>
              </w:rPr>
              <w:t>4ae22695a08ee8bb0554feeea0cb395d25c5a93a</w:t>
            </w:r>
          </w:p>
          <w:p w14:paraId="51011EC8" w14:textId="551A099C" w:rsidR="00E34215" w:rsidRDefault="00E34215" w:rsidP="0016792C">
            <w:pPr>
              <w:widowControl w:val="0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C383" w14:textId="77777777" w:rsidR="00E34215" w:rsidRDefault="00E34215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3ECD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Datum/Zeit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F984" w14:textId="5502095B" w:rsidR="00E34215" w:rsidRDefault="003C157D" w:rsidP="0016792C">
            <w:pPr>
              <w:widowControl w:val="0"/>
            </w:pPr>
            <w:r>
              <w:t>03</w:t>
            </w:r>
            <w:r w:rsidR="00591174">
              <w:t>.07.18</w:t>
            </w:r>
            <w:r w:rsidR="001E62EF">
              <w:t xml:space="preserve"> 05:18 Uhr </w:t>
            </w:r>
            <w:proofErr w:type="gramStart"/>
            <w:r w:rsidR="001E62EF">
              <w:t>Morgen</w:t>
            </w:r>
            <w:r>
              <w:t>s</w:t>
            </w:r>
            <w:proofErr w:type="gramEnd"/>
          </w:p>
        </w:tc>
      </w:tr>
      <w:tr w:rsidR="00E34215" w14:paraId="3D7A0147" w14:textId="77777777" w:rsidTr="001E62EF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B2A1" w14:textId="698E0B38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Nr</w:t>
            </w:r>
            <w:r w:rsidR="00BB6FB6">
              <w:rPr>
                <w:b/>
              </w:rPr>
              <w:t>.</w:t>
            </w:r>
          </w:p>
        </w:tc>
        <w:tc>
          <w:tcPr>
            <w:tcW w:w="36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71FA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Effektives Resultat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5318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Bewertung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B74E" w14:textId="77777777" w:rsidR="00E34215" w:rsidRDefault="00E34215" w:rsidP="0016792C">
            <w:pPr>
              <w:widowControl w:val="0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591174" w14:paraId="5D1C119B" w14:textId="77777777" w:rsidTr="001E62EF"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E7BF" w14:textId="77777777" w:rsidR="00591174" w:rsidRDefault="00591174" w:rsidP="0016792C">
            <w:pPr>
              <w:widowControl w:val="0"/>
            </w:pPr>
          </w:p>
        </w:tc>
        <w:tc>
          <w:tcPr>
            <w:tcW w:w="36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32F0" w14:textId="77777777" w:rsidR="00591174" w:rsidRDefault="00591174" w:rsidP="0016792C">
            <w:pPr>
              <w:widowControl w:val="0"/>
              <w:rPr>
                <w:b/>
              </w:rPr>
            </w:pPr>
            <w:r>
              <w:rPr>
                <w:b/>
              </w:rPr>
              <w:t>Ausgabe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E441" w14:textId="35ECCD58" w:rsidR="00591174" w:rsidRDefault="00591174" w:rsidP="0016792C">
            <w:pPr>
              <w:widowControl w:val="0"/>
            </w:pP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488" w14:textId="77777777" w:rsidR="00591174" w:rsidRDefault="00591174" w:rsidP="0016792C">
            <w:pPr>
              <w:widowControl w:val="0"/>
            </w:pPr>
          </w:p>
        </w:tc>
      </w:tr>
      <w:tr w:rsidR="00E34215" w14:paraId="0BF28929" w14:textId="77777777" w:rsidTr="001E62EF">
        <w:trPr>
          <w:trHeight w:val="597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5D19" w14:textId="77E1D40D" w:rsidR="00E34215" w:rsidRDefault="003C157D" w:rsidP="0016792C">
            <w:pPr>
              <w:widowControl w:val="0"/>
            </w:pPr>
            <w:r>
              <w:t>1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503D" w14:textId="55CBAAA8" w:rsidR="00E34215" w:rsidRDefault="003C157D" w:rsidP="0016792C">
            <w:pPr>
              <w:widowControl w:val="0"/>
            </w:pPr>
            <w:r>
              <w:t>Die Tabelle ändert sic</w:t>
            </w:r>
            <w:r w:rsidR="001E62EF">
              <w:t>h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0AEC" w14:textId="49F0B57C" w:rsidR="00E34215" w:rsidRDefault="00E34215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0CFA" w14:textId="234D0C44" w:rsidR="00E34215" w:rsidRDefault="003C157D" w:rsidP="0016792C">
            <w:pPr>
              <w:widowControl w:val="0"/>
            </w:pPr>
            <w:r>
              <w:t>ok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956E" w14:textId="77777777" w:rsidR="00E34215" w:rsidRDefault="00E34215" w:rsidP="0016792C">
            <w:pPr>
              <w:widowControl w:val="0"/>
            </w:pPr>
          </w:p>
        </w:tc>
      </w:tr>
      <w:tr w:rsidR="00E34215" w14:paraId="3CFCB883" w14:textId="77777777" w:rsidTr="001E62EF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A875" w14:textId="2D90E4DE" w:rsidR="00E34215" w:rsidRDefault="003C157D" w:rsidP="0016792C">
            <w:pPr>
              <w:widowControl w:val="0"/>
            </w:pPr>
            <w: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840B" w14:textId="6C1DC950" w:rsidR="00E34215" w:rsidRDefault="003C157D" w:rsidP="00E34215">
            <w:pPr>
              <w:widowControl w:val="0"/>
            </w:pPr>
            <w:r>
              <w:t>Testdaten werden angezeigt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776F" w14:textId="3EC6140F" w:rsidR="00E34215" w:rsidRDefault="00E34215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A435" w14:textId="7C6D4B51" w:rsidR="00E34215" w:rsidRDefault="003C157D" w:rsidP="0016792C">
            <w:pPr>
              <w:widowControl w:val="0"/>
            </w:pPr>
            <w:r>
              <w:t>ok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58A6" w14:textId="1F7697DB" w:rsidR="00E34215" w:rsidRDefault="00E34215" w:rsidP="0016792C">
            <w:pPr>
              <w:widowControl w:val="0"/>
            </w:pPr>
          </w:p>
        </w:tc>
      </w:tr>
      <w:tr w:rsidR="00E34215" w14:paraId="585B4AFD" w14:textId="77777777" w:rsidTr="001E62EF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5C1F" w14:textId="2AA8F317" w:rsidR="00E34215" w:rsidRDefault="003C157D" w:rsidP="0016792C">
            <w:pPr>
              <w:widowControl w:val="0"/>
            </w:pPr>
            <w:r>
              <w:t>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E5A2" w14:textId="4DC0E711" w:rsidR="00E34215" w:rsidRDefault="003C157D" w:rsidP="0016792C">
            <w:pPr>
              <w:widowControl w:val="0"/>
            </w:pPr>
            <w:r>
              <w:t>Die Spalten sind sortierbar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3F8F" w14:textId="4A1EECD5" w:rsidR="00E34215" w:rsidRDefault="00E34215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2446" w14:textId="07EF61F5" w:rsidR="00E34215" w:rsidRDefault="003C157D" w:rsidP="0016792C">
            <w:pPr>
              <w:widowControl w:val="0"/>
            </w:pPr>
            <w:r>
              <w:t>ok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444E" w14:textId="61A97684" w:rsidR="00E34215" w:rsidRDefault="00E34215" w:rsidP="00E34215">
            <w:pPr>
              <w:widowControl w:val="0"/>
            </w:pPr>
          </w:p>
        </w:tc>
      </w:tr>
      <w:tr w:rsidR="003C157D" w14:paraId="2443E3DE" w14:textId="77777777" w:rsidTr="001E62EF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303D" w14:textId="5B8973C5" w:rsidR="003C157D" w:rsidRDefault="003C157D" w:rsidP="0016792C">
            <w:pPr>
              <w:widowControl w:val="0"/>
            </w:pPr>
            <w:r>
              <w:t>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6F0C" w14:textId="1ECE6AB4" w:rsidR="003C157D" w:rsidRDefault="003C157D" w:rsidP="0016792C">
            <w:pPr>
              <w:widowControl w:val="0"/>
            </w:pPr>
            <w:r>
              <w:t>Details werden angezeigt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05DD" w14:textId="77777777" w:rsidR="003C157D" w:rsidRDefault="003C157D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B558" w14:textId="6FE03156" w:rsidR="003C157D" w:rsidRDefault="003C157D" w:rsidP="0016792C">
            <w:pPr>
              <w:widowControl w:val="0"/>
            </w:pPr>
            <w:r>
              <w:t>ok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C470" w14:textId="77777777" w:rsidR="003C157D" w:rsidRDefault="003C157D" w:rsidP="0016792C">
            <w:pPr>
              <w:widowControl w:val="0"/>
            </w:pPr>
          </w:p>
        </w:tc>
      </w:tr>
      <w:tr w:rsidR="003C157D" w14:paraId="2DE580F3" w14:textId="77777777" w:rsidTr="001E62EF">
        <w:trPr>
          <w:trHeight w:val="751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8E30" w14:textId="432B2847" w:rsidR="003C157D" w:rsidRDefault="003C157D" w:rsidP="0016792C">
            <w:pPr>
              <w:widowControl w:val="0"/>
            </w:pPr>
            <w:r>
              <w:t>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90CA" w14:textId="0CF81103" w:rsidR="003C157D" w:rsidRDefault="003C157D" w:rsidP="0016792C">
            <w:pPr>
              <w:widowControl w:val="0"/>
            </w:pPr>
            <w:r>
              <w:t>Splitten funktioniert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8EEC" w14:textId="77777777" w:rsidR="003C157D" w:rsidRDefault="003C157D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98AD" w14:textId="646F9864" w:rsidR="003C157D" w:rsidRDefault="003C157D" w:rsidP="0016792C">
            <w:pPr>
              <w:widowControl w:val="0"/>
            </w:pPr>
            <w:r>
              <w:t>ok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ED61" w14:textId="77777777" w:rsidR="003C157D" w:rsidRDefault="003C157D" w:rsidP="0016792C">
            <w:pPr>
              <w:widowControl w:val="0"/>
            </w:pPr>
          </w:p>
        </w:tc>
      </w:tr>
      <w:tr w:rsidR="003C157D" w14:paraId="34089CB7" w14:textId="77777777" w:rsidTr="001E62EF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09C4" w14:textId="69B51238" w:rsidR="003C157D" w:rsidRDefault="003C157D" w:rsidP="0016792C">
            <w:pPr>
              <w:widowControl w:val="0"/>
            </w:pPr>
            <w:r>
              <w:t>6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59B3" w14:textId="23B150A5" w:rsidR="003C157D" w:rsidRDefault="003C157D" w:rsidP="0016792C">
            <w:pPr>
              <w:widowControl w:val="0"/>
            </w:pPr>
            <w:r>
              <w:t>Button ist ausgeblendet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1C65" w14:textId="77777777" w:rsidR="003C157D" w:rsidRDefault="003C157D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058A" w14:textId="283614FD" w:rsidR="003C157D" w:rsidRDefault="003C157D" w:rsidP="0016792C">
            <w:pPr>
              <w:widowControl w:val="0"/>
            </w:pPr>
            <w:r>
              <w:t>ok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5779" w14:textId="77777777" w:rsidR="003C157D" w:rsidRDefault="003C157D" w:rsidP="0016792C">
            <w:pPr>
              <w:widowControl w:val="0"/>
            </w:pPr>
          </w:p>
        </w:tc>
      </w:tr>
      <w:tr w:rsidR="003C157D" w14:paraId="33398C16" w14:textId="77777777" w:rsidTr="001E62EF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5F0" w14:textId="6288D3CB" w:rsidR="003C157D" w:rsidRDefault="003C157D" w:rsidP="0016792C">
            <w:pPr>
              <w:widowControl w:val="0"/>
            </w:pPr>
            <w:r>
              <w:t>7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3BA0" w14:textId="3DCFED86" w:rsidR="003C157D" w:rsidRDefault="003C157D" w:rsidP="0016792C">
            <w:pPr>
              <w:widowControl w:val="0"/>
            </w:pPr>
            <w:r>
              <w:t>Daten wurden gespeichert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2EE3" w14:textId="77777777" w:rsidR="003C157D" w:rsidRDefault="003C157D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7211" w14:textId="6CD80FAF" w:rsidR="003C157D" w:rsidRDefault="003C157D" w:rsidP="0016792C">
            <w:pPr>
              <w:widowControl w:val="0"/>
            </w:pPr>
            <w:r>
              <w:t>ok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A11B" w14:textId="77777777" w:rsidR="003C157D" w:rsidRDefault="003C157D" w:rsidP="0016792C">
            <w:pPr>
              <w:widowControl w:val="0"/>
            </w:pPr>
          </w:p>
        </w:tc>
      </w:tr>
      <w:tr w:rsidR="00E34215" w14:paraId="3DC46F18" w14:textId="77777777" w:rsidTr="001E62EF">
        <w:trPr>
          <w:trHeight w:val="420"/>
        </w:trPr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9FE8" w14:textId="39B789D4" w:rsidR="00E34215" w:rsidRDefault="003C157D" w:rsidP="0016792C">
            <w:pPr>
              <w:widowControl w:val="0"/>
            </w:pPr>
            <w:r>
              <w:t>8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5281" w14:textId="37DE9CE4" w:rsidR="00E34215" w:rsidRDefault="003C157D" w:rsidP="0016792C">
            <w:pPr>
              <w:widowControl w:val="0"/>
            </w:pPr>
            <w:r>
              <w:t>Daten wurden gespeichert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2D26" w14:textId="6E1585C7" w:rsidR="00E34215" w:rsidRDefault="00E34215" w:rsidP="0016792C">
            <w:pPr>
              <w:widowControl w:val="0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89B" w14:textId="7235BB74" w:rsidR="00E34215" w:rsidRDefault="003C157D" w:rsidP="0016792C">
            <w:pPr>
              <w:widowControl w:val="0"/>
            </w:pPr>
            <w:r>
              <w:t>ok</w:t>
            </w:r>
          </w:p>
        </w:tc>
        <w:tc>
          <w:tcPr>
            <w:tcW w:w="2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218A" w14:textId="3D348ABB" w:rsidR="00E34215" w:rsidRDefault="00E34215" w:rsidP="0016792C">
            <w:pPr>
              <w:widowControl w:val="0"/>
            </w:pPr>
          </w:p>
        </w:tc>
      </w:tr>
    </w:tbl>
    <w:p w14:paraId="20B569AD" w14:textId="77777777" w:rsidR="00E34215" w:rsidRDefault="00E34215" w:rsidP="00E34215"/>
    <w:p w14:paraId="5087811D" w14:textId="18E1D7C2" w:rsidR="00D2367E" w:rsidRDefault="00E34215" w:rsidP="00223E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b/>
        </w:rPr>
        <w:t>Fazit: D</w:t>
      </w:r>
      <w:r w:rsidR="00223E43">
        <w:rPr>
          <w:b/>
        </w:rPr>
        <w:t>as Programm hat die Tests bestanden!</w:t>
      </w:r>
    </w:p>
    <w:p w14:paraId="598F0EFC" w14:textId="77777777" w:rsidR="00223E43" w:rsidRDefault="00223E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5CFD60A8" w14:textId="2B1ED99C" w:rsidR="00D2367E" w:rsidRDefault="00D2367E" w:rsidP="00D2367E">
      <w:pPr>
        <w:pStyle w:val="berschrift1"/>
      </w:pPr>
      <w:bookmarkStart w:id="25" w:name="_Toc518371039"/>
      <w:bookmarkStart w:id="26" w:name="_Toc518373739"/>
      <w:r>
        <w:t>Bestätigung der Eigenleistung aller Teammitglieder</w:t>
      </w:r>
      <w:bookmarkEnd w:id="25"/>
      <w:bookmarkEnd w:id="26"/>
    </w:p>
    <w:p w14:paraId="135C8671" w14:textId="32F0DFD4" w:rsidR="00D2367E" w:rsidRDefault="00D2367E" w:rsidP="00D2367E"/>
    <w:p w14:paraId="09C8DE5E" w14:textId="5925257B" w:rsidR="00D2367E" w:rsidRDefault="00FA5973" w:rsidP="00D2367E">
      <w:r>
        <w:t>Hiermit bestätigen wir, dass das Projekt unsere eigene Leistung ist.</w:t>
      </w:r>
    </w:p>
    <w:p w14:paraId="7A076FB2" w14:textId="0CA07BCF" w:rsidR="00D2367E" w:rsidRDefault="00D2367E" w:rsidP="00D2367E"/>
    <w:p w14:paraId="0A54FEAC" w14:textId="22D3E755" w:rsidR="00D2367E" w:rsidRDefault="00D2367E" w:rsidP="00D2367E"/>
    <w:p w14:paraId="79BABB76" w14:textId="61643E89" w:rsidR="00D2367E" w:rsidRDefault="00D2367E" w:rsidP="00D2367E"/>
    <w:p w14:paraId="0BB699CD" w14:textId="483024D4" w:rsidR="00D2367E" w:rsidRDefault="00D2367E" w:rsidP="00D2367E"/>
    <w:p w14:paraId="773711BB" w14:textId="1F0B6949" w:rsidR="00D2367E" w:rsidRDefault="00D2367E" w:rsidP="00D2367E"/>
    <w:p w14:paraId="16B01EFC" w14:textId="0F90D340" w:rsidR="00D2367E" w:rsidRDefault="00D2367E" w:rsidP="00D2367E"/>
    <w:p w14:paraId="7DA15A52" w14:textId="1F706AF3" w:rsidR="00D2367E" w:rsidRDefault="00D2367E" w:rsidP="00D2367E"/>
    <w:p w14:paraId="32130582" w14:textId="5C33F1ED" w:rsidR="00D2367E" w:rsidRDefault="00D2367E" w:rsidP="00D2367E"/>
    <w:p w14:paraId="1EC720AC" w14:textId="77777777" w:rsidR="00D2367E" w:rsidRDefault="00D2367E" w:rsidP="00D2367E"/>
    <w:p w14:paraId="583D3528" w14:textId="77777777" w:rsidR="00D2367E" w:rsidRDefault="00D2367E" w:rsidP="00D2367E"/>
    <w:p w14:paraId="3F2D3518" w14:textId="77777777" w:rsidR="00D2367E" w:rsidRDefault="00D2367E" w:rsidP="00D2367E"/>
    <w:p w14:paraId="445AB355" w14:textId="36E1C778" w:rsidR="00D2367E" w:rsidRDefault="00D2367E" w:rsidP="00D2367E"/>
    <w:p w14:paraId="669EA702" w14:textId="77777777" w:rsidR="00D2367E" w:rsidRDefault="00D2367E" w:rsidP="00D2367E"/>
    <w:p w14:paraId="5F9E5399" w14:textId="77777777" w:rsidR="00D2367E" w:rsidRDefault="00D2367E" w:rsidP="00D2367E"/>
    <w:p w14:paraId="57F9F769" w14:textId="544C0F8C" w:rsidR="00D2367E" w:rsidRPr="00BB6FB6" w:rsidRDefault="00D2367E" w:rsidP="00D2367E">
      <w:pPr>
        <w:rPr>
          <w:rFonts w:ascii="Lucida Handwriting" w:hAnsi="Lucida Handwriting"/>
        </w:rPr>
      </w:pPr>
      <w:r w:rsidRPr="00BB6FB6">
        <w:rPr>
          <w:rFonts w:ascii="Lucida Handwriting" w:hAnsi="Lucida Handwriting"/>
        </w:rPr>
        <w:t>Benjamin Raison</w:t>
      </w:r>
      <w:r w:rsidRPr="00BB6FB6">
        <w:rPr>
          <w:rFonts w:ascii="Lucida Handwriting" w:hAnsi="Lucida Handwriting"/>
        </w:rPr>
        <w:tab/>
      </w:r>
      <w:r w:rsidRPr="00BB6FB6">
        <w:rPr>
          <w:rFonts w:ascii="Lucida Handwriting" w:hAnsi="Lucida Handwriting"/>
        </w:rPr>
        <w:tab/>
      </w:r>
      <w:r w:rsidRPr="00BB6FB6">
        <w:rPr>
          <w:rFonts w:ascii="Lucida Handwriting" w:hAnsi="Lucida Handwriting"/>
        </w:rPr>
        <w:tab/>
      </w:r>
      <w:r w:rsidRPr="00BB6FB6">
        <w:rPr>
          <w:rFonts w:ascii="Lucida Handwriting" w:hAnsi="Lucida Handwriting"/>
        </w:rPr>
        <w:tab/>
        <w:t>Jonas Gredig</w:t>
      </w:r>
      <w:r w:rsidRPr="00BB6FB6">
        <w:rPr>
          <w:rFonts w:ascii="Lucida Handwriting" w:hAnsi="Lucida Handwriting"/>
        </w:rPr>
        <w:br/>
      </w:r>
    </w:p>
    <w:p w14:paraId="342F7EF5" w14:textId="611F413F" w:rsidR="00884241" w:rsidRDefault="00884241" w:rsidP="00884241">
      <w:pPr>
        <w:rPr>
          <w:lang w:val="de-CH"/>
        </w:rPr>
      </w:pPr>
    </w:p>
    <w:p w14:paraId="5FDD3292" w14:textId="3F21FD10" w:rsidR="00EF62F5" w:rsidRDefault="00FD1116" w:rsidP="00FD1116">
      <w:pPr>
        <w:rPr>
          <w:lang w:val="de-CH"/>
        </w:rPr>
      </w:pPr>
      <w:r>
        <w:rPr>
          <w:lang w:val="de-CH"/>
        </w:rPr>
        <w:t xml:space="preserve"> </w:t>
      </w:r>
    </w:p>
    <w:p w14:paraId="634439C2" w14:textId="77777777" w:rsidR="005A04C6" w:rsidRDefault="005A04C6" w:rsidP="00EF62F5">
      <w:pPr>
        <w:rPr>
          <w:lang w:val="de-CH"/>
        </w:rPr>
      </w:pPr>
    </w:p>
    <w:p w14:paraId="43E9EA93" w14:textId="77777777" w:rsidR="00EF62F5" w:rsidRPr="00EF62F5" w:rsidRDefault="00EF62F5" w:rsidP="00EF62F5">
      <w:pPr>
        <w:rPr>
          <w:lang w:val="de-CH"/>
        </w:rPr>
      </w:pPr>
    </w:p>
    <w:sectPr w:rsidR="00EF62F5" w:rsidRPr="00EF62F5" w:rsidSect="00E9476D">
      <w:head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B90E2" w14:textId="77777777" w:rsidR="009826A0" w:rsidRDefault="009826A0" w:rsidP="008276F4">
      <w:r>
        <w:separator/>
      </w:r>
    </w:p>
  </w:endnote>
  <w:endnote w:type="continuationSeparator" w:id="0">
    <w:p w14:paraId="2CDDE801" w14:textId="77777777" w:rsidR="009826A0" w:rsidRDefault="009826A0" w:rsidP="0082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BF1B3" w14:textId="77777777" w:rsidR="009826A0" w:rsidRDefault="009826A0" w:rsidP="008276F4">
      <w:r>
        <w:separator/>
      </w:r>
    </w:p>
  </w:footnote>
  <w:footnote w:type="continuationSeparator" w:id="0">
    <w:p w14:paraId="56A3C608" w14:textId="77777777" w:rsidR="009826A0" w:rsidRDefault="009826A0" w:rsidP="008276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04141B1420F2C04EA752EBCC41C3D71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0EF0374" w14:textId="57AB6438" w:rsidR="008276F4" w:rsidRDefault="001E62EF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Jonas Gredig, Benjamin Raison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dataBinding w:prefixMappings="xmlns:ns0='http://schemas.microsoft.com/office/2006/coverPageProps' " w:xpath="/ns0:CoverPageProperties[1]/ns0:PublishDate[1]" w:storeItemID="{55AF091B-3C7A-41E3-B477-F2FDAA23CFDA}"/>
      <w:date w:fullDate="2012-07-03T00:00:00Z">
        <w:dateFormat w:val="d.M.yy"/>
        <w:lid w:val="de-DE"/>
        <w:storeMappedDataAs w:val="dateTime"/>
        <w:calendar w:val="gregorian"/>
      </w:date>
    </w:sdtPr>
    <w:sdtEndPr/>
    <w:sdtContent>
      <w:p w14:paraId="2C645395" w14:textId="085A8C9C" w:rsidR="008276F4" w:rsidRDefault="001E62EF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3.7.12</w:t>
        </w:r>
      </w:p>
    </w:sdtContent>
  </w:sdt>
  <w:p w14:paraId="1FE737D3" w14:textId="4FFBF13F" w:rsidR="008276F4" w:rsidRDefault="009826A0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F467E">
          <w:rPr>
            <w:caps/>
            <w:color w:val="44546A" w:themeColor="text2"/>
            <w:sz w:val="20"/>
            <w:szCs w:val="20"/>
          </w:rPr>
          <w:t>Dokumentation m326</w:t>
        </w:r>
      </w:sdtContent>
    </w:sdt>
  </w:p>
  <w:p w14:paraId="04555214" w14:textId="77777777" w:rsidR="008276F4" w:rsidRDefault="008276F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65D4E"/>
    <w:multiLevelType w:val="multilevel"/>
    <w:tmpl w:val="A98AB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072DD6"/>
    <w:multiLevelType w:val="hybridMultilevel"/>
    <w:tmpl w:val="3E0239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A609F"/>
    <w:multiLevelType w:val="multilevel"/>
    <w:tmpl w:val="21700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7111C60"/>
    <w:multiLevelType w:val="hybridMultilevel"/>
    <w:tmpl w:val="1CAAFC50"/>
    <w:lvl w:ilvl="0" w:tplc="12F48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01A3B"/>
    <w:multiLevelType w:val="multilevel"/>
    <w:tmpl w:val="1DEAE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A6"/>
    <w:rsid w:val="000048DE"/>
    <w:rsid w:val="00033E44"/>
    <w:rsid w:val="00142764"/>
    <w:rsid w:val="00142B09"/>
    <w:rsid w:val="001634E3"/>
    <w:rsid w:val="00197102"/>
    <w:rsid w:val="001B2CCB"/>
    <w:rsid w:val="001B7C19"/>
    <w:rsid w:val="001D43D3"/>
    <w:rsid w:val="001E62EF"/>
    <w:rsid w:val="00223E43"/>
    <w:rsid w:val="00245F6B"/>
    <w:rsid w:val="002755CF"/>
    <w:rsid w:val="002936FC"/>
    <w:rsid w:val="002E4BBB"/>
    <w:rsid w:val="00305E62"/>
    <w:rsid w:val="00331C6C"/>
    <w:rsid w:val="00381B30"/>
    <w:rsid w:val="003A2FCF"/>
    <w:rsid w:val="003B0FA8"/>
    <w:rsid w:val="003B29EB"/>
    <w:rsid w:val="003C157D"/>
    <w:rsid w:val="00416CD9"/>
    <w:rsid w:val="0046312D"/>
    <w:rsid w:val="0046409B"/>
    <w:rsid w:val="00480448"/>
    <w:rsid w:val="00491DF4"/>
    <w:rsid w:val="004A2F5A"/>
    <w:rsid w:val="004B2DC1"/>
    <w:rsid w:val="004D0492"/>
    <w:rsid w:val="004F467E"/>
    <w:rsid w:val="00526630"/>
    <w:rsid w:val="00540B80"/>
    <w:rsid w:val="005727A3"/>
    <w:rsid w:val="005870D2"/>
    <w:rsid w:val="00590FD5"/>
    <w:rsid w:val="00591174"/>
    <w:rsid w:val="005A04C6"/>
    <w:rsid w:val="0062322B"/>
    <w:rsid w:val="006F424F"/>
    <w:rsid w:val="006F471C"/>
    <w:rsid w:val="00751004"/>
    <w:rsid w:val="0075419A"/>
    <w:rsid w:val="00765FEF"/>
    <w:rsid w:val="008276F4"/>
    <w:rsid w:val="00884241"/>
    <w:rsid w:val="008A1A61"/>
    <w:rsid w:val="008E54A1"/>
    <w:rsid w:val="008F189A"/>
    <w:rsid w:val="00961399"/>
    <w:rsid w:val="00964364"/>
    <w:rsid w:val="00980D3B"/>
    <w:rsid w:val="009826A0"/>
    <w:rsid w:val="00985466"/>
    <w:rsid w:val="009D15D9"/>
    <w:rsid w:val="00A90B5D"/>
    <w:rsid w:val="00A93709"/>
    <w:rsid w:val="00AC1F1F"/>
    <w:rsid w:val="00AD0A36"/>
    <w:rsid w:val="00B045E3"/>
    <w:rsid w:val="00B20022"/>
    <w:rsid w:val="00B27B74"/>
    <w:rsid w:val="00BB6FB6"/>
    <w:rsid w:val="00BE2DB9"/>
    <w:rsid w:val="00BF472A"/>
    <w:rsid w:val="00C408F9"/>
    <w:rsid w:val="00C931E1"/>
    <w:rsid w:val="00D14758"/>
    <w:rsid w:val="00D2367E"/>
    <w:rsid w:val="00D438A6"/>
    <w:rsid w:val="00D71762"/>
    <w:rsid w:val="00D7388B"/>
    <w:rsid w:val="00E2158A"/>
    <w:rsid w:val="00E2559F"/>
    <w:rsid w:val="00E33993"/>
    <w:rsid w:val="00E34215"/>
    <w:rsid w:val="00E65E27"/>
    <w:rsid w:val="00E67DE4"/>
    <w:rsid w:val="00E9476D"/>
    <w:rsid w:val="00EF62F5"/>
    <w:rsid w:val="00F33CF4"/>
    <w:rsid w:val="00FA5973"/>
    <w:rsid w:val="00FC6FC8"/>
    <w:rsid w:val="00F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6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3C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7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6F4"/>
  </w:style>
  <w:style w:type="paragraph" w:styleId="Fuzeile">
    <w:name w:val="footer"/>
    <w:basedOn w:val="Standard"/>
    <w:link w:val="FuzeileZchn"/>
    <w:uiPriority w:val="99"/>
    <w:unhideWhenUsed/>
    <w:rsid w:val="008276F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6F4"/>
  </w:style>
  <w:style w:type="character" w:customStyle="1" w:styleId="Platzhaltertext1">
    <w:name w:val="Platzhaltertext1"/>
    <w:basedOn w:val="Absatz-Standardschriftart"/>
    <w:uiPriority w:val="99"/>
    <w:semiHidden/>
    <w:rsid w:val="008276F4"/>
    <w:rPr>
      <w:color w:val="808080"/>
    </w:rPr>
  </w:style>
  <w:style w:type="paragraph" w:styleId="KeinLeerraum">
    <w:name w:val="No Spacing"/>
    <w:uiPriority w:val="1"/>
    <w:qFormat/>
    <w:rsid w:val="008276F4"/>
  </w:style>
  <w:style w:type="character" w:customStyle="1" w:styleId="berschrift1Zchn">
    <w:name w:val="Überschrift 1 Zchn"/>
    <w:basedOn w:val="Absatz-Standardschriftart"/>
    <w:link w:val="berschrift1"/>
    <w:uiPriority w:val="9"/>
    <w:rsid w:val="00827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0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Absatz-Standardschriftart"/>
    <w:rsid w:val="005A04C6"/>
  </w:style>
  <w:style w:type="paragraph" w:styleId="StandardWeb">
    <w:name w:val="Normal (Web)"/>
    <w:basedOn w:val="Standard"/>
    <w:uiPriority w:val="99"/>
    <w:semiHidden/>
    <w:unhideWhenUsed/>
    <w:rsid w:val="005A04C6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B2CCB"/>
    <w:rPr>
      <w:color w:val="808080"/>
    </w:rPr>
  </w:style>
  <w:style w:type="paragraph" w:styleId="Listenabsatz">
    <w:name w:val="List Paragraph"/>
    <w:basedOn w:val="Standard"/>
    <w:uiPriority w:val="34"/>
    <w:qFormat/>
    <w:rsid w:val="006F471C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331C6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71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F33C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3CF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3CF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1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15D9"/>
    <w:rPr>
      <w:rFonts w:ascii="Courier New" w:hAnsi="Courier New" w:cs="Courier New"/>
      <w:sz w:val="20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5973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A5973"/>
    <w:pPr>
      <w:spacing w:before="120"/>
    </w:pPr>
    <w:rPr>
      <w:b/>
      <w:bC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FA5973"/>
    <w:pPr>
      <w:ind w:left="240"/>
    </w:pPr>
    <w:rPr>
      <w:i/>
      <w:i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5973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A5973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A5973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A5973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A5973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A5973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A597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BenjaminRaison/M326-project/projects/1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gred/Library/Group%20Containers/UBF8T346G9.Office/User%20Content.localized/Templates.localized/JONAS%20BZZ%20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6C"/>
    <w:rsid w:val="000E636C"/>
    <w:rsid w:val="00125CD5"/>
    <w:rsid w:val="00152D03"/>
    <w:rsid w:val="00190367"/>
    <w:rsid w:val="0021524B"/>
    <w:rsid w:val="002F0D66"/>
    <w:rsid w:val="0040649E"/>
    <w:rsid w:val="00A55FA2"/>
    <w:rsid w:val="00A6428D"/>
    <w:rsid w:val="00B93F29"/>
    <w:rsid w:val="00C352BD"/>
    <w:rsid w:val="00F5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04141B1420F2C04EA752EBCC41C3D716">
    <w:name w:val="04141B1420F2C04EA752EBCC41C3D716"/>
  </w:style>
  <w:style w:type="paragraph" w:customStyle="1" w:styleId="D991BEDF3E6A714C82261540591D5CBF">
    <w:name w:val="D991BEDF3E6A714C82261540591D5CBF"/>
  </w:style>
  <w:style w:type="paragraph" w:customStyle="1" w:styleId="1BD2D878E7C1C54D8CB5388AEA09CEBF">
    <w:name w:val="1BD2D878E7C1C54D8CB5388AEA09CEBF"/>
  </w:style>
  <w:style w:type="character" w:styleId="Platzhaltertext">
    <w:name w:val="Placeholder Text"/>
    <w:basedOn w:val="Absatz-Standardschriftart"/>
    <w:uiPriority w:val="99"/>
    <w:semiHidden/>
    <w:rsid w:val="00125CD5"/>
    <w:rPr>
      <w:color w:val="808080"/>
    </w:rPr>
  </w:style>
  <w:style w:type="paragraph" w:customStyle="1" w:styleId="1D9016F53847854BB56A4301C79147E2">
    <w:name w:val="1D9016F53847854BB56A4301C79147E2"/>
    <w:rsid w:val="00125C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B3816-5B20-A845-8A15-272FAC12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JONAS BZZ VORLAGE.dotx</Template>
  <TotalTime>0</TotalTime>
  <Pages>12</Pages>
  <Words>857</Words>
  <Characters>5405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Dokumentation m326</vt:lpstr>
      <vt:lpstr>Inhaltsverzeichnis</vt:lpstr>
      <vt:lpstr>Organisation</vt:lpstr>
      <vt:lpstr>Analyse &amp; Design</vt:lpstr>
      <vt:lpstr>    Architektur</vt:lpstr>
      <vt:lpstr>    Klassendiagramm</vt:lpstr>
      <vt:lpstr>    ERD</vt:lpstr>
      <vt:lpstr>    </vt:lpstr>
      <vt:lpstr>    </vt:lpstr>
      <vt:lpstr>    User stories</vt:lpstr>
      <vt:lpstr>    Hinweise zum Code</vt:lpstr>
      <vt:lpstr>Testing</vt:lpstr>
      <vt:lpstr>    Testfälle (UAT)</vt:lpstr>
      <vt:lpstr>    Testprotokoll</vt:lpstr>
      <vt:lpstr>Bestätigung der Eigenleistung aller Teammitglieder</vt:lpstr>
    </vt:vector>
  </TitlesOfParts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m326</dc:title>
  <dc:subject/>
  <dc:creator>Jonas Gredig, Benjamin Raison</dc:creator>
  <cp:keywords/>
  <dc:description/>
  <cp:lastModifiedBy>Gredig, Jonas</cp:lastModifiedBy>
  <cp:revision>24</cp:revision>
  <dcterms:created xsi:type="dcterms:W3CDTF">2018-05-29T07:28:00Z</dcterms:created>
  <dcterms:modified xsi:type="dcterms:W3CDTF">2018-07-03T07:42:00Z</dcterms:modified>
</cp:coreProperties>
</file>